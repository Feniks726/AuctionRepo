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99" w:rsidRPr="00740FC2" w:rsidRDefault="00713B99" w:rsidP="00713B99">
      <w:pPr>
        <w:rPr>
          <w:b/>
        </w:rPr>
      </w:pPr>
    </w:p>
    <w:p w:rsidR="00713B99" w:rsidRPr="00740FC2" w:rsidRDefault="00713B99" w:rsidP="00713B99">
      <w:pPr>
        <w:rPr>
          <w:b/>
        </w:rPr>
      </w:pPr>
    </w:p>
    <w:p w:rsidR="00713B99" w:rsidRPr="00740FC2" w:rsidRDefault="00713B99" w:rsidP="00713B99">
      <w:pPr>
        <w:rPr>
          <w:b/>
        </w:rPr>
      </w:pPr>
    </w:p>
    <w:p w:rsidR="00713B99" w:rsidRPr="00740FC2" w:rsidRDefault="00713B99" w:rsidP="00713B99">
      <w:pPr>
        <w:rPr>
          <w:b/>
        </w:rPr>
      </w:pPr>
    </w:p>
    <w:p w:rsidR="00713B99" w:rsidRPr="00740FC2" w:rsidRDefault="00713B99" w:rsidP="00713B99">
      <w:pPr>
        <w:pStyle w:val="CISLINK8"/>
        <w:rPr>
          <w:rStyle w:val="40"/>
          <w:rFonts w:eastAsiaTheme="minorHAnsi" w:cstheme="minorBidi"/>
          <w:bCs w:val="0"/>
          <w:szCs w:val="22"/>
        </w:rPr>
      </w:pPr>
    </w:p>
    <w:sdt>
      <w:sdtPr>
        <w:rPr>
          <w:rStyle w:val="40"/>
          <w:rFonts w:eastAsiaTheme="minorHAnsi" w:cstheme="minorBidi"/>
          <w:bCs w:val="0"/>
          <w:szCs w:val="22"/>
        </w:rPr>
        <w:alias w:val="Категория"/>
        <w:tag w:val=""/>
        <w:id w:val="-1566019077"/>
        <w:placeholder>
          <w:docPart w:val="9D212DE86709463EAD62BC9F34F404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40"/>
        </w:rPr>
      </w:sdtEndPr>
      <w:sdtContent>
        <w:p w:rsidR="00713B99" w:rsidRPr="00740FC2" w:rsidRDefault="000D61FB" w:rsidP="00713B99">
          <w:pPr>
            <w:pStyle w:val="CISLINK8"/>
            <w:rPr>
              <w:rStyle w:val="a6"/>
              <w:b/>
              <w:bCs w:val="0"/>
              <w:iCs/>
            </w:rPr>
          </w:pPr>
          <w:r w:rsidRPr="00740FC2">
            <w:rPr>
              <w:rStyle w:val="40"/>
              <w:rFonts w:eastAsiaTheme="minorHAnsi" w:cstheme="minorBidi"/>
              <w:bCs w:val="0"/>
              <w:szCs w:val="22"/>
            </w:rPr>
            <w:t>Тестовое задание для соискателей на позицию “Ведущий разработчик ASP.NET”</w:t>
          </w:r>
        </w:p>
      </w:sdtContent>
    </w:sdt>
    <w:sdt>
      <w:sdtPr>
        <w:rPr>
          <w:rStyle w:val="40"/>
          <w:rFonts w:eastAsiaTheme="minorHAnsi" w:cstheme="minorBidi"/>
          <w:bCs w:val="0"/>
          <w:szCs w:val="22"/>
        </w:rPr>
        <w:alias w:val="Примечания"/>
        <w:tag w:val=""/>
        <w:id w:val="1155809757"/>
        <w:placeholder>
          <w:docPart w:val="5935EB507D074CA892641C9397EA40E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rStyle w:val="40"/>
        </w:rPr>
      </w:sdtEndPr>
      <w:sdtContent>
        <w:p w:rsidR="00713B99" w:rsidRPr="00740FC2" w:rsidRDefault="00713B99" w:rsidP="00713B99">
          <w:pPr>
            <w:pStyle w:val="CISLINK8"/>
          </w:pPr>
          <w:r w:rsidRPr="00740FC2">
            <w:rPr>
              <w:rStyle w:val="40"/>
              <w:rFonts w:eastAsiaTheme="minorHAnsi" w:cstheme="minorBidi"/>
              <w:bCs w:val="0"/>
              <w:szCs w:val="22"/>
            </w:rPr>
            <w:t>v.</w:t>
          </w:r>
          <w:r w:rsidR="00635E36" w:rsidRPr="00740FC2">
            <w:rPr>
              <w:rStyle w:val="40"/>
              <w:rFonts w:eastAsiaTheme="minorHAnsi" w:cstheme="minorBidi"/>
              <w:bCs w:val="0"/>
              <w:szCs w:val="22"/>
            </w:rPr>
            <w:t>1.0</w:t>
          </w:r>
        </w:p>
      </w:sdtContent>
    </w:sdt>
    <w:p w:rsidR="00713B99" w:rsidRPr="00740FC2" w:rsidRDefault="00713B99" w:rsidP="00713B99">
      <w:pPr>
        <w:tabs>
          <w:tab w:val="left" w:pos="1770"/>
        </w:tabs>
        <w:rPr>
          <w:color w:val="2D5078"/>
        </w:rPr>
      </w:pPr>
    </w:p>
    <w:p w:rsidR="00713B99" w:rsidRPr="00740FC2" w:rsidRDefault="00713B99" w:rsidP="00713B99">
      <w:pPr>
        <w:pStyle w:val="CISLINK8"/>
        <w:rPr>
          <w:rStyle w:val="a6"/>
          <w:b/>
          <w:bCs w:val="0"/>
          <w:iCs/>
        </w:rPr>
      </w:pPr>
    </w:p>
    <w:p w:rsidR="00713B99" w:rsidRPr="00740FC2" w:rsidRDefault="00713B99" w:rsidP="00713B99">
      <w:pPr>
        <w:tabs>
          <w:tab w:val="left" w:pos="1770"/>
        </w:tabs>
        <w:rPr>
          <w:color w:val="2D5078"/>
        </w:rPr>
      </w:pPr>
    </w:p>
    <w:p w:rsidR="00713B99" w:rsidRPr="00740FC2" w:rsidRDefault="00713B99" w:rsidP="00713B99">
      <w:pPr>
        <w:tabs>
          <w:tab w:val="left" w:pos="1770"/>
        </w:tabs>
        <w:rPr>
          <w:color w:val="2D5078"/>
        </w:rPr>
      </w:pPr>
    </w:p>
    <w:p w:rsidR="00713B99" w:rsidRPr="00740FC2" w:rsidRDefault="00713B99" w:rsidP="00713B99">
      <w:pPr>
        <w:rPr>
          <w:color w:val="2D5078"/>
        </w:rPr>
      </w:pPr>
    </w:p>
    <w:p w:rsidR="00713B99" w:rsidRPr="00740FC2" w:rsidRDefault="00713B99" w:rsidP="00713B99">
      <w:pPr>
        <w:jc w:val="both"/>
        <w:rPr>
          <w:color w:val="2D5078"/>
        </w:rPr>
      </w:pPr>
    </w:p>
    <w:p w:rsidR="00713B99" w:rsidRPr="00740FC2" w:rsidRDefault="00713B99" w:rsidP="00713B99">
      <w:pPr>
        <w:pStyle w:val="CISLINKa"/>
        <w:rPr>
          <w:rStyle w:val="a6"/>
          <w:b/>
          <w:bCs w:val="0"/>
          <w:iCs w:val="0"/>
          <w:sz w:val="32"/>
        </w:rPr>
      </w:pPr>
      <w:r w:rsidRPr="00740FC2">
        <w:rPr>
          <w:rStyle w:val="a6"/>
          <w:b/>
          <w:bCs w:val="0"/>
          <w:iCs w:val="0"/>
          <w:sz w:val="32"/>
        </w:rPr>
        <w:t>Количество страниц «</w:t>
      </w:r>
      <w:r w:rsidRPr="00740FC2">
        <w:rPr>
          <w:rStyle w:val="a6"/>
          <w:b/>
          <w:bCs w:val="0"/>
          <w:iCs w:val="0"/>
          <w:sz w:val="32"/>
        </w:rPr>
        <w:fldChar w:fldCharType="begin"/>
      </w:r>
      <w:r w:rsidRPr="00740FC2">
        <w:rPr>
          <w:rStyle w:val="a6"/>
          <w:b/>
          <w:bCs w:val="0"/>
          <w:iCs w:val="0"/>
          <w:sz w:val="32"/>
        </w:rPr>
        <w:instrText xml:space="preserve"> NUMPAGES   \* MERGEFORMAT </w:instrText>
      </w:r>
      <w:r w:rsidRPr="00740FC2">
        <w:rPr>
          <w:rStyle w:val="a6"/>
          <w:b/>
          <w:bCs w:val="0"/>
          <w:iCs w:val="0"/>
          <w:sz w:val="32"/>
        </w:rPr>
        <w:fldChar w:fldCharType="separate"/>
      </w:r>
      <w:r w:rsidR="0070675E" w:rsidRPr="00740FC2">
        <w:rPr>
          <w:rStyle w:val="a6"/>
          <w:b/>
          <w:bCs w:val="0"/>
          <w:iCs w:val="0"/>
          <w:sz w:val="32"/>
        </w:rPr>
        <w:t>9</w:t>
      </w:r>
      <w:r w:rsidRPr="00740FC2">
        <w:rPr>
          <w:rStyle w:val="a6"/>
          <w:b/>
          <w:bCs w:val="0"/>
          <w:iCs w:val="0"/>
          <w:sz w:val="32"/>
        </w:rPr>
        <w:fldChar w:fldCharType="end"/>
      </w:r>
      <w:r w:rsidRPr="00740FC2">
        <w:rPr>
          <w:rStyle w:val="a6"/>
          <w:b/>
          <w:bCs w:val="0"/>
          <w:iCs w:val="0"/>
          <w:sz w:val="32"/>
        </w:rPr>
        <w:t>»</w:t>
      </w:r>
    </w:p>
    <w:p w:rsidR="00713B99" w:rsidRPr="00740FC2" w:rsidRDefault="00713B99" w:rsidP="00713B99"/>
    <w:p w:rsidR="00713B99" w:rsidRPr="00740FC2" w:rsidRDefault="00713B99" w:rsidP="00713B99"/>
    <w:p w:rsidR="00CC570A" w:rsidRPr="00740FC2" w:rsidRDefault="00CC570A" w:rsidP="00713B99">
      <w:pPr>
        <w:rPr>
          <w:color w:val="2D5078"/>
        </w:rPr>
      </w:pPr>
    </w:p>
    <w:p w:rsidR="00CC570A" w:rsidRPr="00740FC2" w:rsidRDefault="00CC570A" w:rsidP="00713B99">
      <w:pPr>
        <w:rPr>
          <w:color w:val="2D5078"/>
        </w:rPr>
      </w:pPr>
    </w:p>
    <w:p w:rsidR="00CC570A" w:rsidRPr="00740FC2" w:rsidRDefault="00CC570A" w:rsidP="00713B99">
      <w:pPr>
        <w:rPr>
          <w:color w:val="2D5078"/>
        </w:rPr>
      </w:pPr>
    </w:p>
    <w:p w:rsidR="00CC570A" w:rsidRPr="00740FC2" w:rsidRDefault="00CC570A" w:rsidP="00713B99">
      <w:pPr>
        <w:rPr>
          <w:color w:val="2D5078"/>
        </w:rPr>
      </w:pPr>
    </w:p>
    <w:p w:rsidR="00713B99" w:rsidRPr="00740FC2" w:rsidRDefault="00713B99" w:rsidP="00713B99">
      <w:pPr>
        <w:rPr>
          <w:color w:val="2D5078"/>
        </w:rPr>
      </w:pPr>
    </w:p>
    <w:p w:rsidR="00713B99" w:rsidRPr="00740FC2" w:rsidRDefault="00713B99" w:rsidP="00713B99">
      <w:pPr>
        <w:pStyle w:val="CISLINKd"/>
      </w:pPr>
      <w:r w:rsidRPr="00740FC2">
        <w:rPr>
          <w:rStyle w:val="a6"/>
          <w:b/>
          <w:bCs w:val="0"/>
          <w:iCs w:val="0"/>
          <w:sz w:val="32"/>
        </w:rPr>
        <w:t>Москва 201</w:t>
      </w:r>
      <w:r w:rsidR="00DF2003" w:rsidRPr="00740FC2">
        <w:rPr>
          <w:rStyle w:val="a6"/>
          <w:b/>
          <w:bCs w:val="0"/>
          <w:iCs w:val="0"/>
          <w:sz w:val="32"/>
        </w:rPr>
        <w:t>6</w:t>
      </w:r>
      <w:r w:rsidRPr="00740FC2">
        <w:rPr>
          <w:rStyle w:val="a6"/>
          <w:b/>
          <w:bCs w:val="0"/>
          <w:iCs w:val="0"/>
          <w:sz w:val="32"/>
        </w:rPr>
        <w:t xml:space="preserve"> г.</w:t>
      </w:r>
    </w:p>
    <w:p w:rsidR="00713B99" w:rsidRPr="00740FC2" w:rsidRDefault="00713B99" w:rsidP="00713B99">
      <w:pPr>
        <w:pStyle w:val="CISLINKd"/>
        <w:sectPr w:rsidR="00713B99" w:rsidRPr="00740FC2" w:rsidSect="0075739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624" w:footer="397" w:gutter="0"/>
          <w:cols w:space="708"/>
          <w:titlePg/>
          <w:docGrid w:linePitch="360"/>
        </w:sectPr>
      </w:pPr>
    </w:p>
    <w:p w:rsidR="00713B99" w:rsidRPr="00740FC2" w:rsidRDefault="00713B99" w:rsidP="00713B99">
      <w:pPr>
        <w:pStyle w:val="CISLINK12"/>
      </w:pPr>
      <w:bookmarkStart w:id="0" w:name="_Toc394486014"/>
      <w:bookmarkStart w:id="1" w:name="_Toc394487959"/>
      <w:bookmarkStart w:id="2" w:name="_Toc410638836"/>
      <w:bookmarkStart w:id="3" w:name="_Toc468739221"/>
      <w:r w:rsidRPr="00740FC2">
        <w:lastRenderedPageBreak/>
        <w:t>Содержание</w:t>
      </w:r>
      <w:bookmarkEnd w:id="0"/>
      <w:bookmarkEnd w:id="1"/>
      <w:bookmarkEnd w:id="2"/>
      <w:bookmarkEnd w:id="3"/>
      <w:r w:rsidRPr="00740FC2">
        <w:tab/>
      </w:r>
    </w:p>
    <w:sdt>
      <w:sdtPr>
        <w:rPr>
          <w:b/>
          <w:bCs/>
        </w:rPr>
        <w:id w:val="-183444643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61FB" w:rsidRPr="00740FC2" w:rsidRDefault="00713B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lang w:eastAsia="ru-RU"/>
            </w:rPr>
          </w:pPr>
          <w:r w:rsidRPr="00740FC2">
            <w:rPr>
              <w:rFonts w:eastAsiaTheme="majorEastAsia" w:cstheme="majorBidi"/>
              <w:color w:val="2E74B5" w:themeColor="accent1" w:themeShade="BF"/>
              <w:sz w:val="32"/>
              <w:szCs w:val="28"/>
              <w:lang w:eastAsia="ru-RU"/>
            </w:rPr>
            <w:fldChar w:fldCharType="begin"/>
          </w:r>
          <w:r w:rsidRPr="00740FC2">
            <w:instrText xml:space="preserve"> TOC \o "1-3" \h \z \u </w:instrText>
          </w:r>
          <w:r w:rsidRPr="00740FC2">
            <w:rPr>
              <w:rFonts w:eastAsiaTheme="majorEastAsia" w:cstheme="majorBidi"/>
              <w:color w:val="2E74B5" w:themeColor="accent1" w:themeShade="BF"/>
              <w:sz w:val="32"/>
              <w:szCs w:val="28"/>
              <w:lang w:eastAsia="ru-RU"/>
            </w:rPr>
            <w:fldChar w:fldCharType="separate"/>
          </w:r>
          <w:hyperlink w:anchor="_Toc468739221" w:history="1">
            <w:r w:rsidR="000D61FB" w:rsidRPr="00740FC2">
              <w:rPr>
                <w:rStyle w:val="ad"/>
              </w:rPr>
              <w:t>Содержание</w:t>
            </w:r>
            <w:r w:rsidR="000D61FB" w:rsidRPr="00740FC2">
              <w:rPr>
                <w:webHidden/>
              </w:rPr>
              <w:tab/>
            </w:r>
            <w:r w:rsidR="000D61FB" w:rsidRPr="00740FC2">
              <w:rPr>
                <w:webHidden/>
              </w:rPr>
              <w:fldChar w:fldCharType="begin"/>
            </w:r>
            <w:r w:rsidR="000D61FB" w:rsidRPr="00740FC2">
              <w:rPr>
                <w:webHidden/>
              </w:rPr>
              <w:instrText xml:space="preserve"> PAGEREF _Toc468739221 \h </w:instrText>
            </w:r>
            <w:r w:rsidR="000D61FB" w:rsidRPr="00740FC2">
              <w:rPr>
                <w:webHidden/>
              </w:rPr>
            </w:r>
            <w:r w:rsidR="000D61FB" w:rsidRPr="00740FC2">
              <w:rPr>
                <w:webHidden/>
              </w:rPr>
              <w:fldChar w:fldCharType="separate"/>
            </w:r>
            <w:r w:rsidR="000D61FB" w:rsidRPr="00740FC2">
              <w:rPr>
                <w:webHidden/>
              </w:rPr>
              <w:t>2</w:t>
            </w:r>
            <w:r w:rsidR="000D61FB" w:rsidRPr="00740FC2">
              <w:rPr>
                <w:webHidden/>
              </w:rPr>
              <w:fldChar w:fldCharType="end"/>
            </w:r>
          </w:hyperlink>
        </w:p>
        <w:p w:rsidR="000D61FB" w:rsidRPr="00740FC2" w:rsidRDefault="000D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lang w:eastAsia="ru-RU"/>
            </w:rPr>
          </w:pPr>
          <w:hyperlink w:anchor="_Toc468739222" w:history="1">
            <w:r w:rsidRPr="00740FC2">
              <w:rPr>
                <w:rStyle w:val="ad"/>
              </w:rPr>
              <w:t>1.</w:t>
            </w:r>
            <w:r w:rsidRPr="00740FC2">
              <w:rPr>
                <w:rFonts w:asciiTheme="minorHAnsi" w:eastAsiaTheme="minorEastAsia" w:hAnsiTheme="minorHAnsi"/>
                <w:lang w:eastAsia="ru-RU"/>
              </w:rPr>
              <w:tab/>
            </w:r>
            <w:r w:rsidRPr="00740FC2">
              <w:rPr>
                <w:rStyle w:val="ad"/>
              </w:rPr>
              <w:t>Общие сведения</w:t>
            </w:r>
            <w:r w:rsidRPr="00740FC2">
              <w:rPr>
                <w:webHidden/>
              </w:rPr>
              <w:tab/>
            </w:r>
            <w:r w:rsidRPr="00740FC2">
              <w:rPr>
                <w:webHidden/>
              </w:rPr>
              <w:fldChar w:fldCharType="begin"/>
            </w:r>
            <w:r w:rsidRPr="00740FC2">
              <w:rPr>
                <w:webHidden/>
              </w:rPr>
              <w:instrText xml:space="preserve"> PAGEREF _Toc468739222 \h </w:instrText>
            </w:r>
            <w:r w:rsidRPr="00740FC2">
              <w:rPr>
                <w:webHidden/>
              </w:rPr>
            </w:r>
            <w:r w:rsidRPr="00740FC2">
              <w:rPr>
                <w:webHidden/>
              </w:rPr>
              <w:fldChar w:fldCharType="separate"/>
            </w:r>
            <w:r w:rsidRPr="00740FC2">
              <w:rPr>
                <w:webHidden/>
              </w:rPr>
              <w:t>3</w:t>
            </w:r>
            <w:r w:rsidRPr="00740FC2">
              <w:rPr>
                <w:webHidden/>
              </w:rPr>
              <w:fldChar w:fldCharType="end"/>
            </w:r>
          </w:hyperlink>
        </w:p>
        <w:p w:rsidR="00713B99" w:rsidRPr="00740FC2" w:rsidRDefault="00713B99" w:rsidP="00713B99">
          <w:r w:rsidRPr="00740FC2">
            <w:rPr>
              <w:b/>
              <w:bCs/>
            </w:rPr>
            <w:fldChar w:fldCharType="end"/>
          </w:r>
        </w:p>
      </w:sdtContent>
    </w:sdt>
    <w:p w:rsidR="00713B99" w:rsidRPr="00740FC2" w:rsidRDefault="00713B99" w:rsidP="000D61FB">
      <w:pPr>
        <w:pStyle w:val="CISLINK12"/>
        <w:rPr>
          <w:rFonts w:eastAsiaTheme="majorEastAsia" w:cstheme="majorBidi"/>
          <w:b w:val="0"/>
          <w:bCs/>
          <w:color w:val="2E74B5" w:themeColor="accent1" w:themeShade="BF"/>
          <w:szCs w:val="28"/>
        </w:rPr>
      </w:pPr>
      <w:r w:rsidRPr="00740FC2">
        <w:br w:type="page"/>
      </w:r>
    </w:p>
    <w:p w:rsidR="00126434" w:rsidRPr="00740FC2" w:rsidRDefault="000D61FB" w:rsidP="000D61FB">
      <w:pPr>
        <w:pStyle w:val="CISLINK12"/>
        <w:numPr>
          <w:ilvl w:val="0"/>
          <w:numId w:val="4"/>
        </w:numPr>
      </w:pPr>
      <w:bookmarkStart w:id="4" w:name="OLE_LINK1"/>
      <w:r w:rsidRPr="00740FC2">
        <w:lastRenderedPageBreak/>
        <w:t>Описание тестового задания</w:t>
      </w:r>
    </w:p>
    <w:bookmarkEnd w:id="4"/>
    <w:p w:rsidR="000D61FB" w:rsidRPr="00740FC2" w:rsidRDefault="000D61FB" w:rsidP="000D61FB">
      <w:pPr>
        <w:pStyle w:val="CISLINK0"/>
      </w:pPr>
      <w:r w:rsidRPr="00740FC2">
        <w:t>Необходимо написать программу, которая будет обладать следующим функционалом:</w:t>
      </w:r>
    </w:p>
    <w:p w:rsidR="000D61FB" w:rsidRPr="00740FC2" w:rsidRDefault="00F16235" w:rsidP="000D61FB">
      <w:pPr>
        <w:pStyle w:val="CISLINK0"/>
        <w:numPr>
          <w:ilvl w:val="0"/>
          <w:numId w:val="25"/>
        </w:numPr>
      </w:pPr>
      <w:r w:rsidRPr="00740FC2">
        <w:t>Создание аукциона</w:t>
      </w:r>
    </w:p>
    <w:p w:rsidR="00F16235" w:rsidRPr="00740FC2" w:rsidRDefault="00F16235" w:rsidP="00F16235">
      <w:pPr>
        <w:pStyle w:val="CISLINK0"/>
        <w:numPr>
          <w:ilvl w:val="1"/>
          <w:numId w:val="25"/>
        </w:numPr>
      </w:pPr>
      <w:r w:rsidRPr="00740FC2">
        <w:t>Форма создания на свое усмотрение</w:t>
      </w:r>
    </w:p>
    <w:p w:rsidR="00F16235" w:rsidRPr="00740FC2" w:rsidRDefault="00F16235" w:rsidP="00F16235">
      <w:pPr>
        <w:pStyle w:val="CISLINK0"/>
        <w:numPr>
          <w:ilvl w:val="1"/>
          <w:numId w:val="25"/>
        </w:numPr>
      </w:pPr>
      <w:r w:rsidRPr="00740FC2">
        <w:t>Обязательные поля: наименование аукциона, наименование позиции</w:t>
      </w:r>
    </w:p>
    <w:p w:rsidR="00F16235" w:rsidRPr="00740FC2" w:rsidRDefault="00F16235" w:rsidP="00F16235">
      <w:pPr>
        <w:pStyle w:val="CISLINK0"/>
        <w:numPr>
          <w:ilvl w:val="0"/>
          <w:numId w:val="25"/>
        </w:numPr>
      </w:pPr>
      <w:r w:rsidRPr="00740FC2">
        <w:t xml:space="preserve">Участие в ранее </w:t>
      </w:r>
      <w:proofErr w:type="spellStart"/>
      <w:r w:rsidRPr="00740FC2">
        <w:t>созданом</w:t>
      </w:r>
      <w:proofErr w:type="spellEnd"/>
      <w:r w:rsidRPr="00740FC2">
        <w:t xml:space="preserve"> аукционе</w:t>
      </w:r>
    </w:p>
    <w:p w:rsidR="00F16235" w:rsidRPr="00740FC2" w:rsidRDefault="00F16235" w:rsidP="00F16235">
      <w:pPr>
        <w:pStyle w:val="CISLINK0"/>
        <w:numPr>
          <w:ilvl w:val="1"/>
          <w:numId w:val="25"/>
        </w:numPr>
      </w:pPr>
      <w:r w:rsidRPr="00740FC2">
        <w:t>Форма участия на свое усмотрение</w:t>
      </w:r>
    </w:p>
    <w:p w:rsidR="00F16235" w:rsidRPr="00740FC2" w:rsidRDefault="00740FC2" w:rsidP="00F16235">
      <w:pPr>
        <w:pStyle w:val="CISLINK0"/>
        <w:numPr>
          <w:ilvl w:val="1"/>
          <w:numId w:val="25"/>
        </w:numPr>
      </w:pPr>
      <w:r>
        <w:t>Форма должн</w:t>
      </w:r>
      <w:r w:rsidR="00F16235" w:rsidRPr="00740FC2">
        <w:t>а позволять пользователю ввести свою ставку и</w:t>
      </w:r>
      <w:r>
        <w:rPr>
          <w:lang w:val="en-US"/>
        </w:rPr>
        <w:t xml:space="preserve"> </w:t>
      </w:r>
      <w:r w:rsidR="00F16235" w:rsidRPr="00740FC2">
        <w:t>отправить ее на сервер. В случае ошибки – отобразить ее пользователю.</w:t>
      </w:r>
    </w:p>
    <w:p w:rsidR="00740FC2" w:rsidRPr="00740FC2" w:rsidRDefault="00F16235" w:rsidP="00740FC2">
      <w:pPr>
        <w:pStyle w:val="CISLINK0"/>
        <w:numPr>
          <w:ilvl w:val="1"/>
          <w:numId w:val="25"/>
        </w:numPr>
      </w:pPr>
      <w:r w:rsidRPr="00740FC2">
        <w:t>Необходимо проверять 2 условия: ставка не повторяет уже имеющиеся и ставка сохраняет общее направление торговли (если ставка была 10, то 9 должно давать ошибку)</w:t>
      </w:r>
    </w:p>
    <w:p w:rsidR="00740FC2" w:rsidRPr="00740FC2" w:rsidRDefault="00740FC2" w:rsidP="00740FC2">
      <w:pPr>
        <w:pStyle w:val="CISLINK12"/>
        <w:numPr>
          <w:ilvl w:val="0"/>
          <w:numId w:val="4"/>
        </w:numPr>
      </w:pPr>
      <w:bookmarkStart w:id="5" w:name="OLE_LINK2"/>
      <w:bookmarkStart w:id="6" w:name="OLE_LINK3"/>
      <w:r w:rsidRPr="00740FC2">
        <w:t>Требования к данным</w:t>
      </w:r>
    </w:p>
    <w:p w:rsidR="00740FC2" w:rsidRPr="00740FC2" w:rsidRDefault="00740FC2" w:rsidP="00740FC2">
      <w:pPr>
        <w:pStyle w:val="CISLINK0"/>
        <w:numPr>
          <w:ilvl w:val="0"/>
          <w:numId w:val="26"/>
        </w:numPr>
      </w:pPr>
      <w:bookmarkStart w:id="7" w:name="OLE_LINK4"/>
      <w:bookmarkStart w:id="8" w:name="OLE_LINK5"/>
      <w:bookmarkStart w:id="9" w:name="OLE_LINK6"/>
      <w:bookmarkStart w:id="10" w:name="OLE_LINK7"/>
      <w:bookmarkStart w:id="11" w:name="OLE_LINK8"/>
      <w:bookmarkEnd w:id="5"/>
      <w:bookmarkEnd w:id="6"/>
      <w:r w:rsidRPr="00740FC2">
        <w:t xml:space="preserve">Все значения ставок имеют разрядность 2 знака после запятой. Значения в диапазоне от </w:t>
      </w:r>
      <w:bookmarkEnd w:id="7"/>
      <w:bookmarkEnd w:id="8"/>
      <w:bookmarkEnd w:id="9"/>
      <w:r w:rsidRPr="00740FC2">
        <w:t>0.01 до 999.99.</w:t>
      </w:r>
    </w:p>
    <w:p w:rsidR="00740FC2" w:rsidRPr="00740FC2" w:rsidRDefault="00740FC2" w:rsidP="00740FC2">
      <w:pPr>
        <w:pStyle w:val="CISLINK0"/>
        <w:numPr>
          <w:ilvl w:val="0"/>
          <w:numId w:val="26"/>
        </w:numPr>
      </w:pPr>
      <w:r w:rsidRPr="00740FC2">
        <w:t>Все текстовые поля имеют длину 100 символов</w:t>
      </w:r>
    </w:p>
    <w:bookmarkEnd w:id="10"/>
    <w:bookmarkEnd w:id="11"/>
    <w:p w:rsidR="00740FC2" w:rsidRPr="00740FC2" w:rsidRDefault="00740FC2" w:rsidP="00740FC2">
      <w:pPr>
        <w:pStyle w:val="CISLINK0"/>
      </w:pPr>
    </w:p>
    <w:p w:rsidR="00740FC2" w:rsidRPr="00740FC2" w:rsidRDefault="00740FC2" w:rsidP="00740FC2">
      <w:pPr>
        <w:pStyle w:val="CISLINK12"/>
        <w:numPr>
          <w:ilvl w:val="0"/>
          <w:numId w:val="4"/>
        </w:numPr>
      </w:pPr>
      <w:bookmarkStart w:id="12" w:name="OLE_LINK9"/>
      <w:bookmarkStart w:id="13" w:name="OLE_LINK10"/>
      <w:r w:rsidRPr="00740FC2">
        <w:t xml:space="preserve">Требования к </w:t>
      </w:r>
      <w:r w:rsidRPr="00740FC2">
        <w:t>административной части</w:t>
      </w:r>
    </w:p>
    <w:p w:rsidR="00740FC2" w:rsidRPr="00740FC2" w:rsidRDefault="00740FC2" w:rsidP="00740FC2">
      <w:pPr>
        <w:pStyle w:val="CISLINK0"/>
        <w:numPr>
          <w:ilvl w:val="0"/>
          <w:numId w:val="27"/>
        </w:numPr>
      </w:pPr>
      <w:bookmarkStart w:id="14" w:name="OLE_LINK11"/>
      <w:bookmarkEnd w:id="12"/>
      <w:bookmarkEnd w:id="13"/>
      <w:r w:rsidRPr="00740FC2">
        <w:t>Требований не предъявляется. Каждый может как создавать, так и участвовать в аукционах</w:t>
      </w:r>
      <w:r w:rsidRPr="00740FC2">
        <w:t>.</w:t>
      </w:r>
    </w:p>
    <w:p w:rsidR="00740FC2" w:rsidRPr="00740FC2" w:rsidRDefault="00740FC2" w:rsidP="00740FC2">
      <w:pPr>
        <w:pStyle w:val="CISLINK0"/>
        <w:numPr>
          <w:ilvl w:val="0"/>
          <w:numId w:val="27"/>
        </w:numPr>
      </w:pPr>
      <w:r w:rsidRPr="00740FC2">
        <w:t>Авторизация и аутентификация на свое усмотрение.</w:t>
      </w:r>
    </w:p>
    <w:bookmarkEnd w:id="14"/>
    <w:p w:rsidR="00740FC2" w:rsidRPr="00740FC2" w:rsidRDefault="00740FC2" w:rsidP="00740FC2">
      <w:pPr>
        <w:pStyle w:val="CISLINK0"/>
      </w:pPr>
    </w:p>
    <w:p w:rsidR="00740FC2" w:rsidRPr="00740FC2" w:rsidRDefault="00740FC2" w:rsidP="00740FC2">
      <w:pPr>
        <w:pStyle w:val="CISLINK12"/>
        <w:numPr>
          <w:ilvl w:val="0"/>
          <w:numId w:val="4"/>
        </w:numPr>
      </w:pPr>
      <w:r w:rsidRPr="00740FC2">
        <w:t xml:space="preserve">Требования к </w:t>
      </w:r>
      <w:r w:rsidRPr="00740FC2">
        <w:t>нагрузке</w:t>
      </w:r>
    </w:p>
    <w:p w:rsidR="00740FC2" w:rsidRPr="00740FC2" w:rsidRDefault="00740FC2" w:rsidP="00740FC2">
      <w:pPr>
        <w:pStyle w:val="CISLINK0"/>
        <w:numPr>
          <w:ilvl w:val="0"/>
          <w:numId w:val="28"/>
        </w:numPr>
      </w:pPr>
      <w:bookmarkStart w:id="15" w:name="OLE_LINK12"/>
      <w:bookmarkStart w:id="16" w:name="OLE_LINK13"/>
      <w:r w:rsidRPr="00740FC2">
        <w:t xml:space="preserve">Прогнозируемое </w:t>
      </w:r>
      <w:bookmarkEnd w:id="15"/>
      <w:bookmarkEnd w:id="16"/>
      <w:r w:rsidRPr="00740FC2">
        <w:t>количество позиций - 100</w:t>
      </w:r>
      <w:r w:rsidRPr="00740FC2">
        <w:t>.</w:t>
      </w:r>
    </w:p>
    <w:p w:rsidR="00740FC2" w:rsidRPr="00740FC2" w:rsidRDefault="00740FC2" w:rsidP="00740FC2">
      <w:pPr>
        <w:pStyle w:val="CISLINK0"/>
        <w:numPr>
          <w:ilvl w:val="0"/>
          <w:numId w:val="28"/>
        </w:numPr>
      </w:pPr>
      <w:r w:rsidRPr="00740FC2">
        <w:t xml:space="preserve">Прогнозируемое </w:t>
      </w:r>
      <w:r w:rsidRPr="00740FC2">
        <w:t>количество участников - 100</w:t>
      </w:r>
      <w:r w:rsidRPr="00740FC2">
        <w:t>.</w:t>
      </w:r>
    </w:p>
    <w:p w:rsidR="00740FC2" w:rsidRPr="00740FC2" w:rsidRDefault="00740FC2" w:rsidP="00740FC2">
      <w:pPr>
        <w:pStyle w:val="CISLINK0"/>
        <w:numPr>
          <w:ilvl w:val="0"/>
          <w:numId w:val="28"/>
        </w:numPr>
      </w:pPr>
      <w:r w:rsidRPr="00740FC2">
        <w:t>Прогнозируемая пиковая нагрузка – 10 ставок в секунду</w:t>
      </w:r>
    </w:p>
    <w:p w:rsidR="00740FC2" w:rsidRPr="00740FC2" w:rsidRDefault="00740FC2" w:rsidP="00740FC2">
      <w:pPr>
        <w:pStyle w:val="CISLINK0"/>
      </w:pPr>
      <w:bookmarkStart w:id="17" w:name="_GoBack"/>
      <w:bookmarkEnd w:id="17"/>
    </w:p>
    <w:sectPr w:rsidR="00740FC2" w:rsidRPr="00740FC2" w:rsidSect="00757394">
      <w:pgSz w:w="11906" w:h="16838"/>
      <w:pgMar w:top="1134" w:right="850" w:bottom="1134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225" w:rsidRDefault="00EA5225" w:rsidP="00713B99">
      <w:pPr>
        <w:spacing w:after="0" w:line="240" w:lineRule="auto"/>
      </w:pPr>
      <w:r>
        <w:separator/>
      </w:r>
    </w:p>
  </w:endnote>
  <w:endnote w:type="continuationSeparator" w:id="0">
    <w:p w:rsidR="00EA5225" w:rsidRDefault="00EA5225" w:rsidP="0071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4892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0"/>
      <w:gridCol w:w="5934"/>
    </w:tblGrid>
    <w:tr w:rsidR="008E3344" w:rsidRPr="009018F5" w:rsidTr="00757394">
      <w:trPr>
        <w:trHeight w:val="57"/>
      </w:trPr>
      <w:tc>
        <w:tcPr>
          <w:tcW w:w="3430" w:type="dxa"/>
        </w:tcPr>
        <w:p w:rsidR="008E3344" w:rsidRPr="004A6AF5" w:rsidRDefault="008E3344" w:rsidP="00757394">
          <w:pPr>
            <w:pStyle w:val="aa"/>
            <w:spacing w:before="60"/>
            <w:rPr>
              <w:sz w:val="20"/>
              <w:szCs w:val="20"/>
            </w:rPr>
          </w:pPr>
          <w:r w:rsidRPr="004A6AF5">
            <w:rPr>
              <w:sz w:val="20"/>
              <w:szCs w:val="20"/>
            </w:rPr>
            <w:t>ООО «СИСЛИНК»</w:t>
          </w:r>
        </w:p>
      </w:tc>
      <w:tc>
        <w:tcPr>
          <w:tcW w:w="5934" w:type="dxa"/>
        </w:tcPr>
        <w:sdt>
          <w:sdtPr>
            <w:rPr>
              <w:sz w:val="20"/>
              <w:szCs w:val="20"/>
            </w:rPr>
            <w:id w:val="-245343153"/>
            <w:docPartObj>
              <w:docPartGallery w:val="Page Numbers (Bottom of Page)"/>
              <w:docPartUnique/>
            </w:docPartObj>
          </w:sdtPr>
          <w:sdtEndPr/>
          <w:sdtContent>
            <w:p w:rsidR="008E3344" w:rsidRPr="004A6AF5" w:rsidRDefault="008E3344" w:rsidP="00757394">
              <w:pPr>
                <w:pStyle w:val="aa"/>
                <w:spacing w:before="60"/>
                <w:jc w:val="right"/>
                <w:rPr>
                  <w:sz w:val="20"/>
                  <w:szCs w:val="20"/>
                </w:rPr>
              </w:pPr>
              <w:r w:rsidRPr="004A6AF5">
                <w:rPr>
                  <w:sz w:val="20"/>
                  <w:szCs w:val="20"/>
                </w:rPr>
                <w:t xml:space="preserve">Страница </w:t>
              </w:r>
              <w:r w:rsidRPr="004A6AF5">
                <w:rPr>
                  <w:sz w:val="20"/>
                  <w:szCs w:val="20"/>
                </w:rPr>
                <w:fldChar w:fldCharType="begin"/>
              </w:r>
              <w:r w:rsidRPr="004A6AF5">
                <w:rPr>
                  <w:sz w:val="20"/>
                  <w:szCs w:val="20"/>
                </w:rPr>
                <w:instrText>PAGE  \* Arabic  \* MERGEFORMAT</w:instrText>
              </w:r>
              <w:r w:rsidRPr="004A6AF5">
                <w:rPr>
                  <w:sz w:val="20"/>
                  <w:szCs w:val="20"/>
                </w:rPr>
                <w:fldChar w:fldCharType="separate"/>
              </w:r>
              <w:r w:rsidR="005C00E4">
                <w:rPr>
                  <w:noProof/>
                  <w:sz w:val="20"/>
                  <w:szCs w:val="20"/>
                </w:rPr>
                <w:t>3</w:t>
              </w:r>
              <w:r w:rsidRPr="004A6AF5">
                <w:rPr>
                  <w:sz w:val="20"/>
                  <w:szCs w:val="20"/>
                </w:rPr>
                <w:fldChar w:fldCharType="end"/>
              </w:r>
              <w:r w:rsidRPr="004A6AF5">
                <w:rPr>
                  <w:sz w:val="20"/>
                  <w:szCs w:val="20"/>
                </w:rPr>
                <w:t xml:space="preserve"> из </w:t>
              </w:r>
              <w:r w:rsidRPr="004A6AF5">
                <w:rPr>
                  <w:sz w:val="20"/>
                  <w:szCs w:val="20"/>
                </w:rPr>
                <w:fldChar w:fldCharType="begin"/>
              </w:r>
              <w:r w:rsidRPr="004A6AF5">
                <w:rPr>
                  <w:sz w:val="20"/>
                  <w:szCs w:val="20"/>
                </w:rPr>
                <w:instrText>NUMPAGES  \* Arabic  \* MERGEFORMAT</w:instrText>
              </w:r>
              <w:r w:rsidRPr="004A6AF5">
                <w:rPr>
                  <w:sz w:val="20"/>
                  <w:szCs w:val="20"/>
                </w:rPr>
                <w:fldChar w:fldCharType="separate"/>
              </w:r>
              <w:r w:rsidR="005C00E4">
                <w:rPr>
                  <w:noProof/>
                  <w:sz w:val="20"/>
                  <w:szCs w:val="20"/>
                </w:rPr>
                <w:t>3</w:t>
              </w:r>
              <w:r w:rsidRPr="004A6AF5">
                <w:rPr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8E3344" w:rsidRPr="009018F5" w:rsidTr="00757394">
      <w:trPr>
        <w:trHeight w:val="57"/>
      </w:trPr>
      <w:tc>
        <w:tcPr>
          <w:tcW w:w="3430" w:type="dxa"/>
        </w:tcPr>
        <w:p w:rsidR="008E3344" w:rsidRPr="004A6AF5" w:rsidRDefault="00EA5225" w:rsidP="00757394">
          <w:pPr>
            <w:pStyle w:val="aa"/>
            <w:spacing w:before="60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Тема"/>
              <w:tag w:val=""/>
              <w:id w:val="-77231927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E3344">
                <w:rPr>
                  <w:sz w:val="20"/>
                  <w:szCs w:val="20"/>
                </w:rPr>
                <w:t>Модуль интеграции для Сбербанка</w:t>
              </w:r>
            </w:sdtContent>
          </w:sdt>
        </w:p>
      </w:tc>
      <w:tc>
        <w:tcPr>
          <w:tcW w:w="5934" w:type="dxa"/>
        </w:tcPr>
        <w:p w:rsidR="008E3344" w:rsidRPr="004A6AF5" w:rsidRDefault="008E3344" w:rsidP="00757394">
          <w:pPr>
            <w:pStyle w:val="aa"/>
            <w:spacing w:before="60"/>
            <w:jc w:val="right"/>
            <w:rPr>
              <w:sz w:val="20"/>
              <w:szCs w:val="20"/>
            </w:rPr>
          </w:pPr>
          <w:r w:rsidRPr="004A6AF5">
            <w:rPr>
              <w:sz w:val="20"/>
              <w:szCs w:val="20"/>
            </w:rPr>
            <w:fldChar w:fldCharType="begin"/>
          </w:r>
          <w:r w:rsidRPr="004A6AF5">
            <w:rPr>
              <w:sz w:val="20"/>
              <w:szCs w:val="20"/>
            </w:rPr>
            <w:instrText xml:space="preserve"> DATE   \* MERGEFORMAT </w:instrText>
          </w:r>
          <w:r w:rsidRPr="004A6AF5">
            <w:rPr>
              <w:sz w:val="20"/>
              <w:szCs w:val="20"/>
            </w:rPr>
            <w:fldChar w:fldCharType="separate"/>
          </w:r>
          <w:r w:rsidR="000D61FB">
            <w:rPr>
              <w:noProof/>
              <w:sz w:val="20"/>
              <w:szCs w:val="20"/>
            </w:rPr>
            <w:t>05.12.2016</w:t>
          </w:r>
          <w:r w:rsidRPr="004A6AF5">
            <w:rPr>
              <w:noProof/>
              <w:sz w:val="20"/>
              <w:szCs w:val="20"/>
            </w:rPr>
            <w:fldChar w:fldCharType="end"/>
          </w:r>
        </w:p>
      </w:tc>
    </w:tr>
  </w:tbl>
  <w:p w:rsidR="008E3344" w:rsidRDefault="008E3344" w:rsidP="00757394">
    <w:pPr>
      <w:pStyle w:val="aa"/>
      <w:tabs>
        <w:tab w:val="clear" w:pos="4677"/>
        <w:tab w:val="clear" w:pos="9355"/>
        <w:tab w:val="right" w:pos="9072"/>
      </w:tabs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9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"/>
      <w:gridCol w:w="3685"/>
      <w:gridCol w:w="709"/>
      <w:gridCol w:w="2693"/>
      <w:gridCol w:w="617"/>
      <w:gridCol w:w="1463"/>
    </w:tblGrid>
    <w:tr w:rsidR="008E3344" w:rsidRPr="003B5C02" w:rsidTr="00757394">
      <w:tc>
        <w:tcPr>
          <w:tcW w:w="534" w:type="dxa"/>
        </w:tcPr>
        <w:p w:rsidR="008E3344" w:rsidRPr="003B5C02" w:rsidRDefault="008E3344" w:rsidP="00BE2AF8">
          <w:pPr>
            <w:pStyle w:val="aa"/>
            <w:spacing w:before="60"/>
            <w:ind w:left="-142"/>
            <w:rPr>
              <w:rFonts w:cs="Arial"/>
              <w:sz w:val="15"/>
              <w:szCs w:val="15"/>
            </w:rPr>
          </w:pPr>
          <w:r w:rsidRPr="003B5C02">
            <w:rPr>
              <w:rFonts w:cs="Arial"/>
              <w:noProof/>
              <w:sz w:val="15"/>
              <w:szCs w:val="15"/>
              <w:lang w:eastAsia="ru-RU"/>
            </w:rPr>
            <w:drawing>
              <wp:inline distT="0" distB="0" distL="0" distR="0" wp14:anchorId="4A71E427" wp14:editId="0E4A8A35">
                <wp:extent cx="266700" cy="238125"/>
                <wp:effectExtent l="19050" t="0" r="0" b="0"/>
                <wp:docPr id="2" name="Рисунок 1" descr="C:\Users\MacMini\Anna Ch\1 ТЕКУЩИЕ ПРОЕКТЫ\Активные\CisLink\Брендбук\Бланки\Исходники бланки\Lines-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cMini\Anna Ch\1 ТЕКУЩИЕ ПРОЕКТЫ\Активные\CisLink\Брендбук\Бланки\Исходники бланки\Lines-1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B5C02">
            <w:rPr>
              <w:rFonts w:cs="Arial"/>
              <w:sz w:val="15"/>
              <w:szCs w:val="15"/>
            </w:rPr>
            <w:t xml:space="preserve"> </w:t>
          </w:r>
        </w:p>
      </w:tc>
      <w:tc>
        <w:tcPr>
          <w:tcW w:w="3685" w:type="dxa"/>
        </w:tcPr>
        <w:p w:rsidR="008E3344" w:rsidRPr="001D28D3" w:rsidRDefault="008E3344" w:rsidP="00BE2AF8">
          <w:pPr>
            <w:pStyle w:val="aa"/>
            <w:spacing w:before="60"/>
            <w:rPr>
              <w:rFonts w:cs="Arial"/>
              <w:color w:val="44546A" w:themeColor="text2"/>
              <w:sz w:val="15"/>
              <w:szCs w:val="15"/>
            </w:rPr>
          </w:pPr>
          <w:r w:rsidRPr="001D28D3">
            <w:rPr>
              <w:rFonts w:cs="Arial"/>
              <w:color w:val="44546A" w:themeColor="text2"/>
              <w:sz w:val="15"/>
              <w:szCs w:val="15"/>
            </w:rPr>
            <w:t>ООО «СИСЛИНК», 125212, Москва</w:t>
          </w:r>
        </w:p>
        <w:p w:rsidR="008E3344" w:rsidRPr="00CC570A" w:rsidRDefault="008E3344" w:rsidP="00BE2AF8">
          <w:pPr>
            <w:pStyle w:val="aa"/>
            <w:spacing w:before="60"/>
            <w:rPr>
              <w:rFonts w:cs="Arial"/>
              <w:color w:val="44546A" w:themeColor="text2"/>
              <w:sz w:val="15"/>
              <w:szCs w:val="15"/>
            </w:rPr>
          </w:pPr>
          <w:r>
            <w:rPr>
              <w:rFonts w:cs="Arial"/>
              <w:color w:val="44546A" w:themeColor="text2"/>
              <w:sz w:val="15"/>
              <w:szCs w:val="15"/>
            </w:rPr>
            <w:t>ул. Авангардная д.3</w:t>
          </w:r>
        </w:p>
      </w:tc>
      <w:tc>
        <w:tcPr>
          <w:tcW w:w="709" w:type="dxa"/>
        </w:tcPr>
        <w:p w:rsidR="008E3344" w:rsidRPr="003B5C02" w:rsidRDefault="008E3344" w:rsidP="00BE2AF8">
          <w:pPr>
            <w:pStyle w:val="aa"/>
            <w:spacing w:before="60"/>
            <w:rPr>
              <w:rFonts w:cs="Arial"/>
              <w:sz w:val="15"/>
              <w:szCs w:val="15"/>
            </w:rPr>
          </w:pPr>
          <w:r w:rsidRPr="003B5C02">
            <w:rPr>
              <w:rFonts w:cs="Arial"/>
              <w:noProof/>
              <w:sz w:val="15"/>
              <w:szCs w:val="15"/>
              <w:lang w:eastAsia="ru-RU"/>
            </w:rPr>
            <w:drawing>
              <wp:inline distT="0" distB="0" distL="0" distR="0" wp14:anchorId="5CA4C528" wp14:editId="382C6852">
                <wp:extent cx="266700" cy="238125"/>
                <wp:effectExtent l="19050" t="0" r="0" b="0"/>
                <wp:docPr id="3" name="Рисунок 2" descr="C:\Users\MacMini\Anna Ch\1 ТЕКУЩИЕ ПРОЕКТЫ\Активные\CisLink\Брендбук\Бланки\Исходники бланки\Lines-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acMini\Anna Ch\1 ТЕКУЩИЕ ПРОЕКТЫ\Активные\CisLink\Брендбук\Бланки\Исходники бланки\Lines-1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</w:tcPr>
        <w:p w:rsidR="008E3344" w:rsidRPr="001D28D3" w:rsidRDefault="008E3344" w:rsidP="00BE2AF8">
          <w:pPr>
            <w:pStyle w:val="aa"/>
            <w:spacing w:before="60"/>
            <w:rPr>
              <w:rFonts w:cs="Arial"/>
              <w:color w:val="44546A" w:themeColor="text2"/>
              <w:sz w:val="15"/>
              <w:szCs w:val="15"/>
            </w:rPr>
          </w:pPr>
          <w:r w:rsidRPr="001D28D3">
            <w:rPr>
              <w:rFonts w:cs="Arial"/>
              <w:color w:val="44546A" w:themeColor="text2"/>
              <w:sz w:val="15"/>
              <w:szCs w:val="15"/>
            </w:rPr>
            <w:t>т. +7 (495) 363-02-05</w:t>
          </w:r>
        </w:p>
        <w:p w:rsidR="008E3344" w:rsidRPr="001D28D3" w:rsidRDefault="008E3344" w:rsidP="00BE2AF8">
          <w:pPr>
            <w:pStyle w:val="aa"/>
            <w:spacing w:before="60"/>
            <w:rPr>
              <w:rFonts w:cs="Arial"/>
              <w:color w:val="44546A" w:themeColor="text2"/>
              <w:sz w:val="15"/>
              <w:szCs w:val="15"/>
            </w:rPr>
          </w:pPr>
          <w:r w:rsidRPr="001D28D3">
            <w:rPr>
              <w:rFonts w:cs="Arial"/>
              <w:color w:val="44546A" w:themeColor="text2"/>
              <w:sz w:val="15"/>
              <w:szCs w:val="15"/>
            </w:rPr>
            <w:t>ф. +7 (495) 363-02-04</w:t>
          </w:r>
        </w:p>
      </w:tc>
      <w:tc>
        <w:tcPr>
          <w:tcW w:w="617" w:type="dxa"/>
        </w:tcPr>
        <w:p w:rsidR="008E3344" w:rsidRPr="001D28D3" w:rsidRDefault="008E3344" w:rsidP="00BE2AF8">
          <w:pPr>
            <w:pStyle w:val="aa"/>
            <w:spacing w:before="60"/>
            <w:ind w:left="-49"/>
            <w:rPr>
              <w:rFonts w:cs="Arial"/>
              <w:color w:val="44546A" w:themeColor="text2"/>
              <w:sz w:val="15"/>
              <w:szCs w:val="15"/>
            </w:rPr>
          </w:pPr>
          <w:r w:rsidRPr="001D28D3">
            <w:rPr>
              <w:rFonts w:cs="Arial"/>
              <w:noProof/>
              <w:color w:val="44546A" w:themeColor="text2"/>
              <w:sz w:val="15"/>
              <w:szCs w:val="15"/>
              <w:lang w:eastAsia="ru-RU"/>
            </w:rPr>
            <w:drawing>
              <wp:inline distT="0" distB="0" distL="0" distR="0" wp14:anchorId="1AAAF4FF" wp14:editId="2B85A0FF">
                <wp:extent cx="266700" cy="238125"/>
                <wp:effectExtent l="19050" t="0" r="0" b="0"/>
                <wp:docPr id="4" name="Рисунок 4" descr="C:\Users\MacMini\Anna Ch\1 ТЕКУЩИЕ ПРОЕКТЫ\Активные\CisLink\Брендбук\Бланки\Исходники бланки\Lines-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cMini\Anna Ch\1 ТЕКУЩИЕ ПРОЕКТЫ\Активные\CisLink\Брендбук\Бланки\Исходники бланки\Lines-1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3" w:type="dxa"/>
        </w:tcPr>
        <w:p w:rsidR="008E3344" w:rsidRPr="007E325B" w:rsidRDefault="00EA5225" w:rsidP="00BE2AF8">
          <w:pPr>
            <w:pStyle w:val="aa"/>
            <w:spacing w:before="60"/>
            <w:ind w:left="34"/>
            <w:rPr>
              <w:rFonts w:cs="Arial"/>
              <w:color w:val="44546A" w:themeColor="text2"/>
              <w:sz w:val="15"/>
              <w:szCs w:val="15"/>
            </w:rPr>
          </w:pPr>
          <w:hyperlink r:id="rId2" w:history="1">
            <w:r w:rsidR="008E3344" w:rsidRPr="007E325B">
              <w:rPr>
                <w:rStyle w:val="ad"/>
                <w:rFonts w:cs="Arial"/>
                <w:color w:val="44546A" w:themeColor="text2"/>
                <w:sz w:val="15"/>
                <w:szCs w:val="15"/>
                <w:lang w:val="en-US"/>
              </w:rPr>
              <w:t>info</w:t>
            </w:r>
            <w:r w:rsidR="008E3344" w:rsidRPr="007E325B">
              <w:rPr>
                <w:rStyle w:val="ad"/>
                <w:rFonts w:cs="Arial"/>
                <w:color w:val="44546A" w:themeColor="text2"/>
                <w:sz w:val="15"/>
                <w:szCs w:val="15"/>
              </w:rPr>
              <w:t>@</w:t>
            </w:r>
            <w:proofErr w:type="spellStart"/>
            <w:r w:rsidR="008E3344" w:rsidRPr="007E325B">
              <w:rPr>
                <w:rStyle w:val="ad"/>
                <w:rFonts w:cs="Arial"/>
                <w:color w:val="44546A" w:themeColor="text2"/>
                <w:sz w:val="15"/>
                <w:szCs w:val="15"/>
                <w:lang w:val="en-US"/>
              </w:rPr>
              <w:t>cislink</w:t>
            </w:r>
            <w:proofErr w:type="spellEnd"/>
            <w:r w:rsidR="008E3344" w:rsidRPr="007E325B">
              <w:rPr>
                <w:rStyle w:val="ad"/>
                <w:rFonts w:cs="Arial"/>
                <w:color w:val="44546A" w:themeColor="text2"/>
                <w:sz w:val="15"/>
                <w:szCs w:val="15"/>
              </w:rPr>
              <w:t>.</w:t>
            </w:r>
            <w:r w:rsidR="008E3344" w:rsidRPr="007E325B">
              <w:rPr>
                <w:rStyle w:val="ad"/>
                <w:rFonts w:cs="Arial"/>
                <w:color w:val="44546A" w:themeColor="text2"/>
                <w:sz w:val="15"/>
                <w:szCs w:val="15"/>
                <w:lang w:val="en-US"/>
              </w:rPr>
              <w:t>com</w:t>
            </w:r>
          </w:hyperlink>
        </w:p>
        <w:p w:rsidR="008E3344" w:rsidRPr="001D28D3" w:rsidRDefault="008E3344" w:rsidP="00BE2AF8">
          <w:pPr>
            <w:pStyle w:val="aa"/>
            <w:spacing w:before="60"/>
            <w:ind w:left="34"/>
            <w:rPr>
              <w:rFonts w:cs="Arial"/>
              <w:color w:val="44546A" w:themeColor="text2"/>
              <w:sz w:val="15"/>
              <w:szCs w:val="15"/>
            </w:rPr>
          </w:pPr>
          <w:r w:rsidRPr="001D28D3">
            <w:rPr>
              <w:rFonts w:cs="Arial"/>
              <w:color w:val="44546A" w:themeColor="text2"/>
              <w:sz w:val="15"/>
              <w:szCs w:val="15"/>
              <w:lang w:val="en-US"/>
            </w:rPr>
            <w:t>www</w:t>
          </w:r>
          <w:r w:rsidRPr="001D28D3">
            <w:rPr>
              <w:rFonts w:cs="Arial"/>
              <w:color w:val="44546A" w:themeColor="text2"/>
              <w:sz w:val="15"/>
              <w:szCs w:val="15"/>
            </w:rPr>
            <w:t>.</w:t>
          </w:r>
          <w:proofErr w:type="spellStart"/>
          <w:r w:rsidRPr="001D28D3">
            <w:rPr>
              <w:rFonts w:cs="Arial"/>
              <w:color w:val="44546A" w:themeColor="text2"/>
              <w:sz w:val="15"/>
              <w:szCs w:val="15"/>
              <w:lang w:val="en-US"/>
            </w:rPr>
            <w:t>cislink</w:t>
          </w:r>
          <w:proofErr w:type="spellEnd"/>
          <w:r w:rsidRPr="001D28D3">
            <w:rPr>
              <w:rFonts w:cs="Arial"/>
              <w:color w:val="44546A" w:themeColor="text2"/>
              <w:sz w:val="15"/>
              <w:szCs w:val="15"/>
            </w:rPr>
            <w:t>.</w:t>
          </w:r>
          <w:r w:rsidRPr="001D28D3">
            <w:rPr>
              <w:rFonts w:cs="Arial"/>
              <w:color w:val="44546A" w:themeColor="text2"/>
              <w:sz w:val="15"/>
              <w:szCs w:val="15"/>
              <w:lang w:val="en-US"/>
            </w:rPr>
            <w:t>com</w:t>
          </w:r>
        </w:p>
      </w:tc>
    </w:tr>
  </w:tbl>
  <w:p w:rsidR="008E3344" w:rsidRDefault="008E3344" w:rsidP="007573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225" w:rsidRDefault="00EA5225" w:rsidP="00713B99">
      <w:pPr>
        <w:spacing w:after="0" w:line="240" w:lineRule="auto"/>
      </w:pPr>
      <w:r>
        <w:separator/>
      </w:r>
    </w:p>
  </w:footnote>
  <w:footnote w:type="continuationSeparator" w:id="0">
    <w:p w:rsidR="00EA5225" w:rsidRDefault="00EA5225" w:rsidP="0071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6"/>
      <w:gridCol w:w="6625"/>
    </w:tblGrid>
    <w:tr w:rsidR="008E3344" w:rsidRPr="00713B99" w:rsidTr="00F96DC6">
      <w:trPr>
        <w:trHeight w:val="20"/>
      </w:trPr>
      <w:tc>
        <w:tcPr>
          <w:tcW w:w="1539" w:type="pct"/>
          <w:vMerge w:val="restart"/>
        </w:tcPr>
        <w:p w:rsidR="008E3344" w:rsidRPr="00725050" w:rsidRDefault="008E3344" w:rsidP="00F96DC6">
          <w:pPr>
            <w:pStyle w:val="a8"/>
            <w:spacing w:after="6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F755BD9" wp14:editId="44515492">
                <wp:extent cx="1143000" cy="142875"/>
                <wp:effectExtent l="0" t="0" r="0" b="9525"/>
                <wp:docPr id="6" name="Рисунок 6" descr="C:\Work\Шаблоны колонтитулов\колонт. страницы (120px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Work\Шаблоны колонтитулов\колонт. страницы (120px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1" w:type="pct"/>
        </w:tcPr>
        <w:sdt>
          <w:sdtPr>
            <w:rPr>
              <w:rStyle w:val="10"/>
              <w:b w:val="0"/>
              <w:iCs/>
              <w:color w:val="auto"/>
              <w:sz w:val="20"/>
              <w:szCs w:val="20"/>
            </w:rPr>
            <w:alias w:val="Категория"/>
            <w:tag w:val=""/>
            <w:id w:val="-58714082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>
            <w:rPr>
              <w:rStyle w:val="10"/>
            </w:rPr>
          </w:sdtEndPr>
          <w:sdtContent>
            <w:p w:rsidR="008E3344" w:rsidRPr="00BE2AF8" w:rsidRDefault="000D61FB" w:rsidP="00F96DC6">
              <w:pPr>
                <w:spacing w:after="60" w:line="240" w:lineRule="auto"/>
                <w:jc w:val="right"/>
                <w:rPr>
                  <w:rFonts w:eastAsiaTheme="majorEastAsia" w:cstheme="majorBidi"/>
                  <w:bCs/>
                  <w:iCs/>
                  <w:sz w:val="20"/>
                  <w:szCs w:val="20"/>
                </w:rPr>
              </w:pPr>
              <w:r>
                <w:rPr>
                  <w:rStyle w:val="10"/>
                  <w:b w:val="0"/>
                  <w:iCs/>
                  <w:color w:val="auto"/>
                  <w:sz w:val="20"/>
                  <w:szCs w:val="20"/>
                </w:rPr>
                <w:t>Тестовое задание для соискателей на позицию “Ведущий разработчик ASP.NET”</w:t>
              </w:r>
            </w:p>
          </w:sdtContent>
        </w:sdt>
      </w:tc>
    </w:tr>
    <w:tr w:rsidR="008E3344" w:rsidRPr="00713B99" w:rsidTr="00F96DC6">
      <w:trPr>
        <w:trHeight w:val="20"/>
      </w:trPr>
      <w:tc>
        <w:tcPr>
          <w:tcW w:w="1539" w:type="pct"/>
          <w:vMerge/>
        </w:tcPr>
        <w:p w:rsidR="008E3344" w:rsidRDefault="008E3344" w:rsidP="00F96DC6">
          <w:pPr>
            <w:pStyle w:val="a8"/>
            <w:spacing w:after="60"/>
            <w:rPr>
              <w:noProof/>
              <w:lang w:eastAsia="ru-RU"/>
            </w:rPr>
          </w:pPr>
        </w:p>
      </w:tc>
      <w:tc>
        <w:tcPr>
          <w:tcW w:w="3461" w:type="pct"/>
        </w:tcPr>
        <w:p w:rsidR="008E3344" w:rsidRPr="00BE2AF8" w:rsidRDefault="00EA5225" w:rsidP="00F96DC6">
          <w:pPr>
            <w:pStyle w:val="a8"/>
            <w:tabs>
              <w:tab w:val="clear" w:pos="4677"/>
              <w:tab w:val="clear" w:pos="9355"/>
              <w:tab w:val="left" w:pos="3795"/>
            </w:tabs>
            <w:spacing w:after="60"/>
            <w:ind w:right="34"/>
            <w:jc w:val="right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Примечания"/>
              <w:tag w:val=""/>
              <w:id w:val="-1928640135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8E3344">
                <w:rPr>
                  <w:sz w:val="20"/>
                  <w:szCs w:val="20"/>
                </w:rPr>
                <w:t>v.1.0</w:t>
              </w:r>
            </w:sdtContent>
          </w:sdt>
        </w:p>
      </w:tc>
    </w:tr>
  </w:tbl>
  <w:p w:rsidR="008E3344" w:rsidRDefault="008E3344" w:rsidP="0075739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8E3344" w:rsidTr="00757394">
      <w:tc>
        <w:tcPr>
          <w:tcW w:w="4785" w:type="dxa"/>
          <w:vAlign w:val="bottom"/>
        </w:tcPr>
        <w:p w:rsidR="008E3344" w:rsidRDefault="008E3344" w:rsidP="00757394">
          <w:pPr>
            <w:pStyle w:val="a8"/>
            <w:rPr>
              <w:lang w:val="en-US"/>
            </w:rPr>
          </w:pPr>
          <w:r w:rsidRPr="00C71144">
            <w:rPr>
              <w:noProof/>
              <w:lang w:eastAsia="ru-RU"/>
            </w:rPr>
            <w:drawing>
              <wp:inline distT="0" distB="0" distL="0" distR="0" wp14:anchorId="53174D02" wp14:editId="3FF23898">
                <wp:extent cx="2638425" cy="342900"/>
                <wp:effectExtent l="0" t="0" r="9525" b="0"/>
                <wp:docPr id="7" name="Рисунок 7" descr="C:\Work\Шаблоны колонтитулов\титул. стр.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Work\Шаблоны колонтитулов\титул. стр.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vAlign w:val="center"/>
        </w:tcPr>
        <w:p w:rsidR="008E3344" w:rsidRPr="004F5A8E" w:rsidRDefault="008E3344" w:rsidP="00757394">
          <w:pPr>
            <w:pStyle w:val="a8"/>
            <w:ind w:left="851"/>
            <w:jc w:val="right"/>
            <w:rPr>
              <w:i/>
              <w:color w:val="2D5078"/>
              <w:lang w:val="en-US"/>
            </w:rPr>
          </w:pPr>
          <w:r w:rsidRPr="004F5A8E">
            <w:rPr>
              <w:color w:val="2D5078"/>
              <w:sz w:val="44"/>
              <w:szCs w:val="40"/>
            </w:rPr>
            <w:t>ООО «СИСЛИНК»</w:t>
          </w:r>
        </w:p>
      </w:tc>
    </w:tr>
  </w:tbl>
  <w:p w:rsidR="008E3344" w:rsidRDefault="008E334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935"/>
    <w:multiLevelType w:val="hybridMultilevel"/>
    <w:tmpl w:val="C0064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411A"/>
    <w:multiLevelType w:val="hybridMultilevel"/>
    <w:tmpl w:val="9E3A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573E"/>
    <w:multiLevelType w:val="hybridMultilevel"/>
    <w:tmpl w:val="922E8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5BE8"/>
    <w:multiLevelType w:val="hybridMultilevel"/>
    <w:tmpl w:val="4D589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3A68"/>
    <w:multiLevelType w:val="hybridMultilevel"/>
    <w:tmpl w:val="C12C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5638"/>
    <w:multiLevelType w:val="hybridMultilevel"/>
    <w:tmpl w:val="E2E8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212D"/>
    <w:multiLevelType w:val="hybridMultilevel"/>
    <w:tmpl w:val="C6FA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0883"/>
    <w:multiLevelType w:val="hybridMultilevel"/>
    <w:tmpl w:val="6FF2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70F81"/>
    <w:multiLevelType w:val="hybridMultilevel"/>
    <w:tmpl w:val="922E8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81932"/>
    <w:multiLevelType w:val="hybridMultilevel"/>
    <w:tmpl w:val="922E8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F0B88"/>
    <w:multiLevelType w:val="hybridMultilevel"/>
    <w:tmpl w:val="AA26F8AC"/>
    <w:lvl w:ilvl="0" w:tplc="99CA7A78">
      <w:start w:val="1"/>
      <w:numFmt w:val="decimal"/>
      <w:pStyle w:val="CISLink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8"/>
    <w:multiLevelType w:val="hybridMultilevel"/>
    <w:tmpl w:val="90D85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07DB9"/>
    <w:multiLevelType w:val="hybridMultilevel"/>
    <w:tmpl w:val="922E8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75C13"/>
    <w:multiLevelType w:val="hybridMultilevel"/>
    <w:tmpl w:val="4304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40852"/>
    <w:multiLevelType w:val="hybridMultilevel"/>
    <w:tmpl w:val="AD92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F6537"/>
    <w:multiLevelType w:val="hybridMultilevel"/>
    <w:tmpl w:val="6BF2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4F7D"/>
    <w:multiLevelType w:val="hybridMultilevel"/>
    <w:tmpl w:val="6A2C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018EA"/>
    <w:multiLevelType w:val="hybridMultilevel"/>
    <w:tmpl w:val="106A3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26450"/>
    <w:multiLevelType w:val="hybridMultilevel"/>
    <w:tmpl w:val="226E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23ABF"/>
    <w:multiLevelType w:val="hybridMultilevel"/>
    <w:tmpl w:val="FCBA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66CB9"/>
    <w:multiLevelType w:val="hybridMultilevel"/>
    <w:tmpl w:val="9FA4C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21862"/>
    <w:multiLevelType w:val="hybridMultilevel"/>
    <w:tmpl w:val="FD9833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067"/>
    <w:multiLevelType w:val="multilevel"/>
    <w:tmpl w:val="B08EE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D507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2D507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465229C"/>
    <w:multiLevelType w:val="hybridMultilevel"/>
    <w:tmpl w:val="404C1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76B1E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318EB"/>
    <w:multiLevelType w:val="hybridMultilevel"/>
    <w:tmpl w:val="66B6D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24749"/>
    <w:multiLevelType w:val="hybridMultilevel"/>
    <w:tmpl w:val="F81C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22"/>
  </w:num>
  <w:num w:numId="5">
    <w:abstractNumId w:val="13"/>
  </w:num>
  <w:num w:numId="6">
    <w:abstractNumId w:val="0"/>
  </w:num>
  <w:num w:numId="7">
    <w:abstractNumId w:val="26"/>
  </w:num>
  <w:num w:numId="8">
    <w:abstractNumId w:val="3"/>
  </w:num>
  <w:num w:numId="9">
    <w:abstractNumId w:val="1"/>
  </w:num>
  <w:num w:numId="10">
    <w:abstractNumId w:val="7"/>
  </w:num>
  <w:num w:numId="11">
    <w:abstractNumId w:val="18"/>
  </w:num>
  <w:num w:numId="12">
    <w:abstractNumId w:val="5"/>
  </w:num>
  <w:num w:numId="13">
    <w:abstractNumId w:val="6"/>
  </w:num>
  <w:num w:numId="14">
    <w:abstractNumId w:val="4"/>
  </w:num>
  <w:num w:numId="15">
    <w:abstractNumId w:val="24"/>
  </w:num>
  <w:num w:numId="16">
    <w:abstractNumId w:val="16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7"/>
  </w:num>
  <w:num w:numId="20">
    <w:abstractNumId w:val="20"/>
  </w:num>
  <w:num w:numId="21">
    <w:abstractNumId w:val="25"/>
  </w:num>
  <w:num w:numId="22">
    <w:abstractNumId w:val="21"/>
  </w:num>
  <w:num w:numId="23">
    <w:abstractNumId w:val="2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8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99"/>
    <w:rsid w:val="000331D3"/>
    <w:rsid w:val="00081B60"/>
    <w:rsid w:val="000B258D"/>
    <w:rsid w:val="000D61FB"/>
    <w:rsid w:val="000F19B4"/>
    <w:rsid w:val="00126434"/>
    <w:rsid w:val="001425B2"/>
    <w:rsid w:val="00190CE1"/>
    <w:rsid w:val="00195BB8"/>
    <w:rsid w:val="001A736C"/>
    <w:rsid w:val="001C7394"/>
    <w:rsid w:val="001E5480"/>
    <w:rsid w:val="0021330F"/>
    <w:rsid w:val="00297D44"/>
    <w:rsid w:val="002B0A2D"/>
    <w:rsid w:val="002B206A"/>
    <w:rsid w:val="002E35C5"/>
    <w:rsid w:val="002E59C4"/>
    <w:rsid w:val="002E602E"/>
    <w:rsid w:val="00302DE6"/>
    <w:rsid w:val="00310827"/>
    <w:rsid w:val="00331F70"/>
    <w:rsid w:val="00345AA2"/>
    <w:rsid w:val="003705C5"/>
    <w:rsid w:val="003A297B"/>
    <w:rsid w:val="003D0CB0"/>
    <w:rsid w:val="003D5300"/>
    <w:rsid w:val="00412E6F"/>
    <w:rsid w:val="00415FEC"/>
    <w:rsid w:val="00454A5E"/>
    <w:rsid w:val="004C0B6C"/>
    <w:rsid w:val="004D7A16"/>
    <w:rsid w:val="004F4B6E"/>
    <w:rsid w:val="005057A5"/>
    <w:rsid w:val="00512FEA"/>
    <w:rsid w:val="00540534"/>
    <w:rsid w:val="005768F3"/>
    <w:rsid w:val="005800F1"/>
    <w:rsid w:val="00593DF4"/>
    <w:rsid w:val="005A13A6"/>
    <w:rsid w:val="005B2748"/>
    <w:rsid w:val="005B43BD"/>
    <w:rsid w:val="005C00E4"/>
    <w:rsid w:val="005C3645"/>
    <w:rsid w:val="005C37C8"/>
    <w:rsid w:val="00611D6F"/>
    <w:rsid w:val="00635E36"/>
    <w:rsid w:val="0066406E"/>
    <w:rsid w:val="00674030"/>
    <w:rsid w:val="006779D6"/>
    <w:rsid w:val="006927A3"/>
    <w:rsid w:val="006A1070"/>
    <w:rsid w:val="006A1459"/>
    <w:rsid w:val="006B115D"/>
    <w:rsid w:val="006B2D01"/>
    <w:rsid w:val="007027B1"/>
    <w:rsid w:val="0070675E"/>
    <w:rsid w:val="00713B99"/>
    <w:rsid w:val="007323AD"/>
    <w:rsid w:val="00740FC2"/>
    <w:rsid w:val="007501E6"/>
    <w:rsid w:val="00757394"/>
    <w:rsid w:val="00782089"/>
    <w:rsid w:val="00795103"/>
    <w:rsid w:val="007B3675"/>
    <w:rsid w:val="007C0D91"/>
    <w:rsid w:val="007D06FA"/>
    <w:rsid w:val="00810D96"/>
    <w:rsid w:val="00812107"/>
    <w:rsid w:val="00837058"/>
    <w:rsid w:val="00840616"/>
    <w:rsid w:val="00842AD4"/>
    <w:rsid w:val="00843066"/>
    <w:rsid w:val="008703D6"/>
    <w:rsid w:val="00877D9B"/>
    <w:rsid w:val="008A5FF8"/>
    <w:rsid w:val="008D2FDD"/>
    <w:rsid w:val="008E3344"/>
    <w:rsid w:val="00901757"/>
    <w:rsid w:val="0091670F"/>
    <w:rsid w:val="009341F0"/>
    <w:rsid w:val="009602E6"/>
    <w:rsid w:val="009A3CF1"/>
    <w:rsid w:val="00A57859"/>
    <w:rsid w:val="00A7730C"/>
    <w:rsid w:val="00AE79A4"/>
    <w:rsid w:val="00AE7EC3"/>
    <w:rsid w:val="00AF12FE"/>
    <w:rsid w:val="00AF1AC7"/>
    <w:rsid w:val="00B1470F"/>
    <w:rsid w:val="00B20553"/>
    <w:rsid w:val="00B42EA2"/>
    <w:rsid w:val="00B572E3"/>
    <w:rsid w:val="00B872C6"/>
    <w:rsid w:val="00BA435E"/>
    <w:rsid w:val="00BD6B21"/>
    <w:rsid w:val="00BE2AF8"/>
    <w:rsid w:val="00BF205F"/>
    <w:rsid w:val="00BF35FD"/>
    <w:rsid w:val="00C22444"/>
    <w:rsid w:val="00C240E7"/>
    <w:rsid w:val="00C263D5"/>
    <w:rsid w:val="00C350C5"/>
    <w:rsid w:val="00C55C6B"/>
    <w:rsid w:val="00C61139"/>
    <w:rsid w:val="00C65EE9"/>
    <w:rsid w:val="00C7492B"/>
    <w:rsid w:val="00CB6761"/>
    <w:rsid w:val="00CC570A"/>
    <w:rsid w:val="00CE1E05"/>
    <w:rsid w:val="00CE623A"/>
    <w:rsid w:val="00D02AC9"/>
    <w:rsid w:val="00D21383"/>
    <w:rsid w:val="00D30870"/>
    <w:rsid w:val="00D33492"/>
    <w:rsid w:val="00DB2FAC"/>
    <w:rsid w:val="00DC1F8B"/>
    <w:rsid w:val="00DC30E4"/>
    <w:rsid w:val="00DF2003"/>
    <w:rsid w:val="00DF6A77"/>
    <w:rsid w:val="00E107BA"/>
    <w:rsid w:val="00E16AD5"/>
    <w:rsid w:val="00E56AC0"/>
    <w:rsid w:val="00E63281"/>
    <w:rsid w:val="00E91400"/>
    <w:rsid w:val="00EA5225"/>
    <w:rsid w:val="00EE4870"/>
    <w:rsid w:val="00F079A4"/>
    <w:rsid w:val="00F16235"/>
    <w:rsid w:val="00F37121"/>
    <w:rsid w:val="00F806F8"/>
    <w:rsid w:val="00F84D94"/>
    <w:rsid w:val="00F96DC6"/>
    <w:rsid w:val="00FA657C"/>
    <w:rsid w:val="00FA77AA"/>
    <w:rsid w:val="00FB3CF6"/>
    <w:rsid w:val="00FD2208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41326F-D10D-468B-9409-4DD255F4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13B99"/>
    <w:pPr>
      <w:spacing w:after="200" w:line="276" w:lineRule="auto"/>
    </w:pPr>
    <w:rPr>
      <w:rFonts w:ascii="Roboto" w:hAnsi="Roboto"/>
    </w:rPr>
  </w:style>
  <w:style w:type="paragraph" w:styleId="1">
    <w:name w:val="heading 1"/>
    <w:basedOn w:val="a"/>
    <w:next w:val="a"/>
    <w:link w:val="10"/>
    <w:uiPriority w:val="9"/>
    <w:qFormat/>
    <w:rsid w:val="002E59C4"/>
    <w:pPr>
      <w:keepNext/>
      <w:keepLines/>
      <w:spacing w:after="120"/>
      <w:outlineLvl w:val="0"/>
    </w:pPr>
    <w:rPr>
      <w:rFonts w:eastAsiaTheme="majorEastAsia" w:cstheme="majorBidi"/>
      <w:b/>
      <w:bCs/>
      <w:color w:val="2D5078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59C4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2D5078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9C4"/>
    <w:pPr>
      <w:keepNext/>
      <w:keepLines/>
      <w:spacing w:after="120" w:line="240" w:lineRule="auto"/>
      <w:outlineLvl w:val="2"/>
    </w:pPr>
    <w:rPr>
      <w:rFonts w:eastAsiaTheme="majorEastAsia" w:cstheme="majorBidi"/>
      <w:b/>
      <w:color w:val="2D5078"/>
      <w:sz w:val="24"/>
      <w:szCs w:val="24"/>
    </w:rPr>
  </w:style>
  <w:style w:type="paragraph" w:styleId="4">
    <w:name w:val="heading 4"/>
    <w:aliases w:val="Текст Roboto"/>
    <w:basedOn w:val="21"/>
    <w:next w:val="21"/>
    <w:link w:val="40"/>
    <w:uiPriority w:val="9"/>
    <w:unhideWhenUsed/>
    <w:qFormat/>
    <w:rsid w:val="002E59C4"/>
    <w:pPr>
      <w:spacing w:before="120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Текст Roboto Знак"/>
    <w:basedOn w:val="a0"/>
    <w:link w:val="4"/>
    <w:uiPriority w:val="9"/>
    <w:rsid w:val="002E59C4"/>
    <w:rPr>
      <w:rFonts w:ascii="Roboto" w:eastAsiaTheme="majorEastAsia" w:hAnsi="Roboto" w:cstheme="majorBidi"/>
      <w:bCs/>
      <w:szCs w:val="28"/>
    </w:rPr>
  </w:style>
  <w:style w:type="character" w:customStyle="1" w:styleId="10">
    <w:name w:val="Заголовок 1 Знак"/>
    <w:basedOn w:val="a0"/>
    <w:link w:val="1"/>
    <w:uiPriority w:val="9"/>
    <w:rsid w:val="002E59C4"/>
    <w:rPr>
      <w:rFonts w:ascii="Roboto" w:eastAsiaTheme="majorEastAsia" w:hAnsi="Roboto" w:cstheme="majorBidi"/>
      <w:b/>
      <w:bCs/>
      <w:color w:val="2D5078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E59C4"/>
    <w:rPr>
      <w:rFonts w:ascii="Roboto" w:eastAsiaTheme="majorEastAsia" w:hAnsi="Roboto" w:cstheme="majorBidi"/>
      <w:b/>
      <w:color w:val="2D5078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59C4"/>
    <w:rPr>
      <w:rFonts w:ascii="Roboto" w:eastAsiaTheme="majorEastAsia" w:hAnsi="Roboto" w:cstheme="majorBidi"/>
      <w:b/>
      <w:color w:val="2D5078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59C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2E59C4"/>
  </w:style>
  <w:style w:type="paragraph" w:styleId="a3">
    <w:name w:val="Title"/>
    <w:basedOn w:val="a"/>
    <w:next w:val="a"/>
    <w:link w:val="a4"/>
    <w:uiPriority w:val="10"/>
    <w:qFormat/>
    <w:rsid w:val="002E59C4"/>
    <w:pPr>
      <w:spacing w:after="120" w:line="240" w:lineRule="auto"/>
      <w:contextualSpacing/>
    </w:pPr>
    <w:rPr>
      <w:rFonts w:eastAsiaTheme="majorEastAsia" w:cstheme="majorBidi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2E59C4"/>
    <w:rPr>
      <w:rFonts w:ascii="Roboto" w:eastAsiaTheme="majorEastAsia" w:hAnsi="Roboto" w:cstheme="majorBidi"/>
      <w:kern w:val="28"/>
      <w:szCs w:val="56"/>
    </w:rPr>
  </w:style>
  <w:style w:type="paragraph" w:customStyle="1" w:styleId="Cislink1">
    <w:name w:val="Cislink заголовок 1"/>
    <w:basedOn w:val="a"/>
    <w:next w:val="CISLINK0"/>
    <w:link w:val="Cislink10"/>
    <w:autoRedefine/>
    <w:rsid w:val="00AF12FE"/>
    <w:pPr>
      <w:spacing w:before="240" w:after="120" w:line="240" w:lineRule="auto"/>
      <w:outlineLvl w:val="0"/>
    </w:pPr>
    <w:rPr>
      <w:b/>
      <w:color w:val="2D5078"/>
      <w:sz w:val="32"/>
    </w:rPr>
  </w:style>
  <w:style w:type="character" w:customStyle="1" w:styleId="Cislink10">
    <w:name w:val="Cislink заголовок 1 Знак"/>
    <w:basedOn w:val="a0"/>
    <w:link w:val="Cislink1"/>
    <w:rsid w:val="00AF12FE"/>
    <w:rPr>
      <w:rFonts w:ascii="Roboto" w:hAnsi="Roboto"/>
      <w:b/>
      <w:color w:val="2D5078"/>
      <w:sz w:val="32"/>
    </w:rPr>
  </w:style>
  <w:style w:type="paragraph" w:customStyle="1" w:styleId="Cislink2">
    <w:name w:val="Cislink заголовок 2"/>
    <w:basedOn w:val="a"/>
    <w:next w:val="CISLINK0"/>
    <w:link w:val="Cislink20"/>
    <w:autoRedefine/>
    <w:rsid w:val="00AF12FE"/>
    <w:pPr>
      <w:spacing w:before="200" w:after="120" w:line="240" w:lineRule="auto"/>
      <w:outlineLvl w:val="1"/>
    </w:pPr>
    <w:rPr>
      <w:b/>
      <w:color w:val="2D5078"/>
      <w:sz w:val="26"/>
    </w:rPr>
  </w:style>
  <w:style w:type="character" w:customStyle="1" w:styleId="Cislink20">
    <w:name w:val="Cislink заголовок 2 Знак"/>
    <w:basedOn w:val="a0"/>
    <w:link w:val="Cislink2"/>
    <w:rsid w:val="00AF12FE"/>
    <w:rPr>
      <w:rFonts w:ascii="Roboto" w:hAnsi="Roboto"/>
      <w:b/>
      <w:color w:val="2D5078"/>
      <w:sz w:val="26"/>
    </w:rPr>
  </w:style>
  <w:style w:type="paragraph" w:customStyle="1" w:styleId="Cislink3">
    <w:name w:val="Cislink заголовок 3"/>
    <w:basedOn w:val="a"/>
    <w:next w:val="CISLINK0"/>
    <w:link w:val="Cislink30"/>
    <w:autoRedefine/>
    <w:rsid w:val="00AF12FE"/>
    <w:pPr>
      <w:spacing w:before="120" w:after="120" w:line="240" w:lineRule="auto"/>
      <w:outlineLvl w:val="2"/>
    </w:pPr>
    <w:rPr>
      <w:b/>
      <w:color w:val="2D5078"/>
      <w:sz w:val="24"/>
    </w:rPr>
  </w:style>
  <w:style w:type="character" w:customStyle="1" w:styleId="Cislink30">
    <w:name w:val="Cislink заголовок 3 Знак"/>
    <w:basedOn w:val="a0"/>
    <w:link w:val="Cislink3"/>
    <w:rsid w:val="00AF12FE"/>
    <w:rPr>
      <w:rFonts w:ascii="Roboto" w:hAnsi="Roboto"/>
      <w:b/>
      <w:color w:val="2D5078"/>
      <w:sz w:val="24"/>
    </w:rPr>
  </w:style>
  <w:style w:type="paragraph" w:customStyle="1" w:styleId="Cislink4">
    <w:name w:val="Cislink титульной страницы"/>
    <w:basedOn w:val="a"/>
    <w:link w:val="Cislink5"/>
    <w:autoRedefine/>
    <w:rsid w:val="00AE79A4"/>
    <w:pPr>
      <w:spacing w:after="120"/>
    </w:pPr>
    <w:rPr>
      <w:b/>
      <w:color w:val="2D5078"/>
      <w:sz w:val="44"/>
    </w:rPr>
  </w:style>
  <w:style w:type="character" w:customStyle="1" w:styleId="Cislink5">
    <w:name w:val="Cislink титульной страницы Знак"/>
    <w:basedOn w:val="a0"/>
    <w:link w:val="Cislink4"/>
    <w:rsid w:val="00AE79A4"/>
    <w:rPr>
      <w:rFonts w:ascii="Roboto" w:hAnsi="Roboto"/>
      <w:b/>
      <w:color w:val="2D5078"/>
      <w:sz w:val="44"/>
    </w:rPr>
  </w:style>
  <w:style w:type="paragraph" w:customStyle="1" w:styleId="Cislink6">
    <w:name w:val="Cislink обычный текст"/>
    <w:basedOn w:val="Cislink1"/>
    <w:link w:val="Cislink7"/>
    <w:autoRedefine/>
    <w:rsid w:val="005B2748"/>
    <w:pPr>
      <w:spacing w:before="0"/>
      <w:outlineLvl w:val="9"/>
    </w:pPr>
    <w:rPr>
      <w:b w:val="0"/>
    </w:rPr>
  </w:style>
  <w:style w:type="character" w:customStyle="1" w:styleId="Cislink7">
    <w:name w:val="Cislink обычный текст Знак"/>
    <w:basedOn w:val="Cislink10"/>
    <w:link w:val="Cislink6"/>
    <w:rsid w:val="005B2748"/>
    <w:rPr>
      <w:rFonts w:ascii="Roboto" w:hAnsi="Roboto"/>
      <w:b w:val="0"/>
      <w:color w:val="2D5078"/>
      <w:sz w:val="32"/>
    </w:rPr>
  </w:style>
  <w:style w:type="paragraph" w:customStyle="1" w:styleId="CISLINK8">
    <w:name w:val="CISLINK титульная страница (название документа"/>
    <w:aliases w:val="тема,версия)"/>
    <w:basedOn w:val="a"/>
    <w:link w:val="CISLINK9"/>
    <w:autoRedefine/>
    <w:qFormat/>
    <w:rsid w:val="00713B99"/>
    <w:pPr>
      <w:spacing w:after="120"/>
    </w:pPr>
    <w:rPr>
      <w:b/>
      <w:iCs/>
      <w:color w:val="2D5078"/>
      <w:sz w:val="48"/>
    </w:rPr>
  </w:style>
  <w:style w:type="character" w:customStyle="1" w:styleId="CISLINK9">
    <w:name w:val="CISLINK титульная страница (название документа Знак"/>
    <w:aliases w:val="тема Знак,версия) Знак"/>
    <w:basedOn w:val="a0"/>
    <w:link w:val="CISLINK8"/>
    <w:rsid w:val="00713B99"/>
    <w:rPr>
      <w:rFonts w:ascii="Roboto" w:hAnsi="Roboto"/>
      <w:b/>
      <w:iCs/>
      <w:color w:val="2D5078"/>
      <w:sz w:val="48"/>
    </w:rPr>
  </w:style>
  <w:style w:type="paragraph" w:customStyle="1" w:styleId="CISLINKa">
    <w:name w:val="CISLINK титульная страница (кол. страниц"/>
    <w:aliases w:val="автор,куратор)"/>
    <w:basedOn w:val="a"/>
    <w:link w:val="CISLINKb"/>
    <w:autoRedefine/>
    <w:qFormat/>
    <w:rsid w:val="00713B99"/>
    <w:pPr>
      <w:spacing w:after="240"/>
      <w:jc w:val="center"/>
    </w:pPr>
    <w:rPr>
      <w:b/>
      <w:i/>
      <w:color w:val="2D5078"/>
      <w:sz w:val="32"/>
    </w:rPr>
  </w:style>
  <w:style w:type="character" w:customStyle="1" w:styleId="CISLINKb">
    <w:name w:val="CISLINK титульная страница (кол. страниц Знак"/>
    <w:aliases w:val="автор Знак,куратор) Знак"/>
    <w:basedOn w:val="a0"/>
    <w:link w:val="CISLINKa"/>
    <w:rsid w:val="00713B99"/>
    <w:rPr>
      <w:rFonts w:ascii="Roboto" w:hAnsi="Roboto"/>
      <w:b/>
      <w:i/>
      <w:color w:val="2D5078"/>
      <w:sz w:val="32"/>
    </w:rPr>
  </w:style>
  <w:style w:type="paragraph" w:customStyle="1" w:styleId="CISLINK0">
    <w:name w:val="CISLINK обычный текст"/>
    <w:basedOn w:val="a"/>
    <w:link w:val="CISLINKc"/>
    <w:qFormat/>
    <w:rsid w:val="00310827"/>
    <w:pPr>
      <w:spacing w:after="0" w:line="240" w:lineRule="auto"/>
    </w:pPr>
  </w:style>
  <w:style w:type="character" w:customStyle="1" w:styleId="CISLINKc">
    <w:name w:val="CISLINK обычный текст Знак"/>
    <w:basedOn w:val="CISLINK11"/>
    <w:link w:val="CISLINK0"/>
    <w:rsid w:val="00310827"/>
    <w:rPr>
      <w:rFonts w:ascii="Roboto" w:hAnsi="Roboto"/>
      <w:b w:val="0"/>
      <w:color w:val="2D5078"/>
      <w:sz w:val="32"/>
    </w:rPr>
  </w:style>
  <w:style w:type="paragraph" w:customStyle="1" w:styleId="CISLINK12">
    <w:name w:val="CISLINK заголовок 1"/>
    <w:basedOn w:val="a"/>
    <w:next w:val="CISLINK0"/>
    <w:link w:val="CISLINK11"/>
    <w:qFormat/>
    <w:rsid w:val="00713B99"/>
    <w:pPr>
      <w:spacing w:before="240" w:after="120" w:line="240" w:lineRule="auto"/>
      <w:outlineLvl w:val="0"/>
    </w:pPr>
    <w:rPr>
      <w:b/>
      <w:color w:val="2D5078"/>
      <w:sz w:val="32"/>
    </w:rPr>
  </w:style>
  <w:style w:type="character" w:customStyle="1" w:styleId="CISLINK11">
    <w:name w:val="CISLINK заголовок 1 Знак"/>
    <w:basedOn w:val="a0"/>
    <w:link w:val="CISLINK12"/>
    <w:rsid w:val="00713B99"/>
    <w:rPr>
      <w:rFonts w:ascii="Roboto" w:hAnsi="Roboto"/>
      <w:b/>
      <w:color w:val="2D5078"/>
      <w:sz w:val="32"/>
    </w:rPr>
  </w:style>
  <w:style w:type="paragraph" w:customStyle="1" w:styleId="CISLINK21">
    <w:name w:val="CISLINK заголовок 2"/>
    <w:basedOn w:val="a"/>
    <w:next w:val="CISLINK0"/>
    <w:link w:val="CISLINK22"/>
    <w:qFormat/>
    <w:rsid w:val="00713B99"/>
    <w:pPr>
      <w:spacing w:before="200" w:after="120" w:line="240" w:lineRule="auto"/>
      <w:outlineLvl w:val="1"/>
    </w:pPr>
    <w:rPr>
      <w:b/>
      <w:color w:val="2D5078"/>
      <w:sz w:val="26"/>
    </w:rPr>
  </w:style>
  <w:style w:type="character" w:customStyle="1" w:styleId="CISLINK22">
    <w:name w:val="CISLINK заголовок 2 Знак"/>
    <w:basedOn w:val="a0"/>
    <w:link w:val="CISLINK21"/>
    <w:rsid w:val="00713B99"/>
    <w:rPr>
      <w:rFonts w:ascii="Roboto" w:hAnsi="Roboto"/>
      <w:b/>
      <w:color w:val="2D5078"/>
      <w:sz w:val="26"/>
    </w:rPr>
  </w:style>
  <w:style w:type="paragraph" w:customStyle="1" w:styleId="CISLINK31">
    <w:name w:val="CISLINK заголовок 3"/>
    <w:basedOn w:val="a"/>
    <w:next w:val="CISLINK0"/>
    <w:link w:val="CISLINK32"/>
    <w:qFormat/>
    <w:rsid w:val="00AF12FE"/>
    <w:pPr>
      <w:spacing w:before="120" w:after="120" w:line="240" w:lineRule="auto"/>
      <w:outlineLvl w:val="2"/>
    </w:pPr>
    <w:rPr>
      <w:b/>
      <w:color w:val="2D5078"/>
      <w:sz w:val="24"/>
    </w:rPr>
  </w:style>
  <w:style w:type="character" w:customStyle="1" w:styleId="CISLINK32">
    <w:name w:val="CISLINK заголовок 3 Знак"/>
    <w:basedOn w:val="a0"/>
    <w:link w:val="CISLINK31"/>
    <w:rsid w:val="00AF12FE"/>
    <w:rPr>
      <w:rFonts w:ascii="Roboto" w:hAnsi="Roboto"/>
      <w:b/>
      <w:color w:val="2D5078"/>
      <w:sz w:val="24"/>
    </w:rPr>
  </w:style>
  <w:style w:type="paragraph" w:customStyle="1" w:styleId="CISLINKd">
    <w:name w:val="CISLINK титульная страница (город и год)"/>
    <w:basedOn w:val="a"/>
    <w:link w:val="CISLINKe"/>
    <w:autoRedefine/>
    <w:qFormat/>
    <w:rsid w:val="004F4B6E"/>
    <w:pPr>
      <w:spacing w:after="120"/>
      <w:jc w:val="center"/>
    </w:pPr>
    <w:rPr>
      <w:b/>
      <w:color w:val="2D5078"/>
      <w:sz w:val="32"/>
    </w:rPr>
  </w:style>
  <w:style w:type="character" w:customStyle="1" w:styleId="CISLINKe">
    <w:name w:val="CISLINK титульная страница (город и год) Знак"/>
    <w:basedOn w:val="a0"/>
    <w:link w:val="CISLINKd"/>
    <w:rsid w:val="004F4B6E"/>
    <w:rPr>
      <w:rFonts w:ascii="Roboto" w:hAnsi="Roboto"/>
      <w:b/>
      <w:color w:val="2D5078"/>
      <w:sz w:val="32"/>
    </w:rPr>
  </w:style>
  <w:style w:type="paragraph" w:styleId="a5">
    <w:name w:val="List Paragraph"/>
    <w:basedOn w:val="a"/>
    <w:uiPriority w:val="34"/>
    <w:qFormat/>
    <w:rsid w:val="00713B99"/>
    <w:pPr>
      <w:ind w:left="720"/>
      <w:contextualSpacing/>
    </w:pPr>
  </w:style>
  <w:style w:type="character" w:styleId="a6">
    <w:name w:val="Subtle Emphasis"/>
    <w:aliases w:val="Заголовок 15"/>
    <w:basedOn w:val="a7"/>
    <w:uiPriority w:val="19"/>
    <w:qFormat/>
    <w:rsid w:val="00713B99"/>
    <w:rPr>
      <w:b/>
      <w:bCs/>
      <w:i w:val="0"/>
      <w:iCs/>
      <w:color w:val="2D5078"/>
      <w:sz w:val="48"/>
    </w:rPr>
  </w:style>
  <w:style w:type="paragraph" w:styleId="a8">
    <w:name w:val="header"/>
    <w:basedOn w:val="a"/>
    <w:link w:val="a9"/>
    <w:uiPriority w:val="99"/>
    <w:unhideWhenUsed/>
    <w:rsid w:val="00713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3B99"/>
    <w:rPr>
      <w:rFonts w:ascii="Roboto" w:hAnsi="Roboto"/>
    </w:rPr>
  </w:style>
  <w:style w:type="paragraph" w:styleId="aa">
    <w:name w:val="footer"/>
    <w:basedOn w:val="a"/>
    <w:link w:val="ab"/>
    <w:uiPriority w:val="99"/>
    <w:unhideWhenUsed/>
    <w:rsid w:val="00713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3B99"/>
    <w:rPr>
      <w:rFonts w:ascii="Roboto" w:hAnsi="Roboto"/>
    </w:rPr>
  </w:style>
  <w:style w:type="table" w:styleId="ac">
    <w:name w:val="Table Grid"/>
    <w:basedOn w:val="a1"/>
    <w:uiPriority w:val="59"/>
    <w:rsid w:val="0071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13B99"/>
    <w:pPr>
      <w:spacing w:after="100"/>
    </w:pPr>
  </w:style>
  <w:style w:type="character" w:styleId="ad">
    <w:name w:val="Hyperlink"/>
    <w:basedOn w:val="a0"/>
    <w:uiPriority w:val="99"/>
    <w:unhideWhenUsed/>
    <w:rsid w:val="00713B99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13B99"/>
    <w:pPr>
      <w:tabs>
        <w:tab w:val="left" w:pos="880"/>
        <w:tab w:val="right" w:leader="dot" w:pos="9345"/>
      </w:tabs>
      <w:spacing w:after="100"/>
      <w:ind w:left="220"/>
    </w:pPr>
  </w:style>
  <w:style w:type="paragraph" w:customStyle="1" w:styleId="CLTblCaption">
    <w:name w:val="CL_TblCaption"/>
    <w:basedOn w:val="a"/>
    <w:link w:val="CLTblCaption0"/>
    <w:rsid w:val="00713B99"/>
    <w:pPr>
      <w:keepNext/>
      <w:spacing w:before="120" w:after="120" w:line="240" w:lineRule="auto"/>
      <w:jc w:val="center"/>
    </w:pPr>
    <w:rPr>
      <w:rFonts w:asciiTheme="minorHAnsi" w:hAnsiTheme="minorHAnsi"/>
      <w:b/>
    </w:rPr>
  </w:style>
  <w:style w:type="paragraph" w:customStyle="1" w:styleId="CLTblTextLeft">
    <w:name w:val="CL_TblText_Left"/>
    <w:basedOn w:val="CLTblCaption"/>
    <w:link w:val="CLTblTextLeft0"/>
    <w:rsid w:val="00713B99"/>
    <w:pPr>
      <w:jc w:val="left"/>
    </w:pPr>
    <w:rPr>
      <w:b w:val="0"/>
    </w:rPr>
  </w:style>
  <w:style w:type="character" w:customStyle="1" w:styleId="CLTblCaption0">
    <w:name w:val="CL_TblCaption Знак"/>
    <w:basedOn w:val="a0"/>
    <w:link w:val="CLTblCaption"/>
    <w:rsid w:val="00713B99"/>
    <w:rPr>
      <w:b/>
    </w:rPr>
  </w:style>
  <w:style w:type="character" w:customStyle="1" w:styleId="CLTblTextLeft0">
    <w:name w:val="CL_TblText_Left Знак"/>
    <w:basedOn w:val="CLTblCaption0"/>
    <w:link w:val="CLTblTextLeft"/>
    <w:rsid w:val="00713B99"/>
    <w:rPr>
      <w:b w:val="0"/>
    </w:rPr>
  </w:style>
  <w:style w:type="paragraph" w:customStyle="1" w:styleId="CLFirstPageAuthor">
    <w:name w:val="CL_FirstPage_Author"/>
    <w:basedOn w:val="a"/>
    <w:link w:val="CLFirstPageAuthor0"/>
    <w:rsid w:val="00713B99"/>
    <w:pPr>
      <w:spacing w:before="240" w:after="240" w:line="240" w:lineRule="auto"/>
      <w:jc w:val="right"/>
    </w:pPr>
    <w:rPr>
      <w:rFonts w:asciiTheme="minorHAnsi" w:hAnsiTheme="minorHAnsi"/>
      <w:b/>
      <w:i/>
      <w:color w:val="323E4F" w:themeColor="text2" w:themeShade="BF"/>
      <w:sz w:val="32"/>
    </w:rPr>
  </w:style>
  <w:style w:type="character" w:customStyle="1" w:styleId="CLFirstPageAuthor0">
    <w:name w:val="CL_FirstPage_Author Знак"/>
    <w:basedOn w:val="a0"/>
    <w:link w:val="CLFirstPageAuthor"/>
    <w:rsid w:val="00713B99"/>
    <w:rPr>
      <w:b/>
      <w:i/>
      <w:color w:val="323E4F" w:themeColor="text2" w:themeShade="BF"/>
      <w:sz w:val="32"/>
    </w:rPr>
  </w:style>
  <w:style w:type="paragraph" w:customStyle="1" w:styleId="CISLinkf">
    <w:name w:val="CISLink Текст"/>
    <w:aliases w:val="CL_Text"/>
    <w:link w:val="CISLinkf0"/>
    <w:rsid w:val="00713B99"/>
    <w:pPr>
      <w:spacing w:before="120" w:after="240" w:line="240" w:lineRule="auto"/>
      <w:jc w:val="both"/>
    </w:pPr>
  </w:style>
  <w:style w:type="character" w:customStyle="1" w:styleId="CISLinkf0">
    <w:name w:val="CISLink Текст Знак"/>
    <w:aliases w:val="CL_Text Знак"/>
    <w:basedOn w:val="a0"/>
    <w:link w:val="CISLinkf"/>
    <w:rsid w:val="00713B99"/>
  </w:style>
  <w:style w:type="paragraph" w:customStyle="1" w:styleId="CISLink">
    <w:name w:val="CISLink Нум список"/>
    <w:aliases w:val="CL_List_N"/>
    <w:basedOn w:val="CISLinkf"/>
    <w:link w:val="CISLinkf1"/>
    <w:rsid w:val="00713B99"/>
    <w:pPr>
      <w:numPr>
        <w:numId w:val="1"/>
      </w:numPr>
      <w:spacing w:after="120"/>
      <w:ind w:left="567" w:hanging="283"/>
      <w:contextualSpacing/>
    </w:pPr>
  </w:style>
  <w:style w:type="character" w:customStyle="1" w:styleId="CISLinkf1">
    <w:name w:val="CISLink Нум список Знак"/>
    <w:aliases w:val="CL_List_N Знак"/>
    <w:basedOn w:val="CISLinkf0"/>
    <w:link w:val="CISLink"/>
    <w:rsid w:val="00713B99"/>
  </w:style>
  <w:style w:type="paragraph" w:customStyle="1" w:styleId="12">
    <w:name w:val="Стиль1"/>
    <w:basedOn w:val="2"/>
    <w:link w:val="13"/>
    <w:rsid w:val="00713B99"/>
    <w:pPr>
      <w:spacing w:before="120"/>
    </w:pPr>
  </w:style>
  <w:style w:type="character" w:customStyle="1" w:styleId="13">
    <w:name w:val="Стиль1 Знак"/>
    <w:basedOn w:val="20"/>
    <w:link w:val="12"/>
    <w:rsid w:val="00713B99"/>
    <w:rPr>
      <w:rFonts w:ascii="Roboto" w:eastAsiaTheme="majorEastAsia" w:hAnsi="Roboto" w:cstheme="majorBidi"/>
      <w:b/>
      <w:color w:val="2D5078"/>
      <w:sz w:val="26"/>
      <w:szCs w:val="26"/>
    </w:rPr>
  </w:style>
  <w:style w:type="character" w:styleId="a7">
    <w:name w:val="Intense Emphasis"/>
    <w:basedOn w:val="a0"/>
    <w:uiPriority w:val="21"/>
    <w:qFormat/>
    <w:rsid w:val="00713B99"/>
    <w:rPr>
      <w:i/>
      <w:iCs/>
      <w:color w:val="5B9BD5" w:themeColor="accent1"/>
    </w:rPr>
  </w:style>
  <w:style w:type="character" w:styleId="ae">
    <w:name w:val="Placeholder Text"/>
    <w:basedOn w:val="a0"/>
    <w:uiPriority w:val="99"/>
    <w:semiHidden/>
    <w:rsid w:val="00713B99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F9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96DC6"/>
    <w:rPr>
      <w:rFonts w:ascii="Tahoma" w:hAnsi="Tahoma" w:cs="Tahoma"/>
      <w:sz w:val="16"/>
      <w:szCs w:val="16"/>
    </w:rPr>
  </w:style>
  <w:style w:type="character" w:styleId="af1">
    <w:name w:val="Strong"/>
    <w:basedOn w:val="a0"/>
    <w:uiPriority w:val="22"/>
    <w:qFormat/>
    <w:rsid w:val="007027B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57394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CE1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1E05"/>
    <w:rPr>
      <w:rFonts w:ascii="Courier New" w:hAnsi="Courier New" w:cs="Courier New"/>
      <w:color w:val="000000"/>
      <w:sz w:val="20"/>
      <w:szCs w:val="20"/>
      <w:lang w:eastAsia="ru-RU"/>
    </w:rPr>
  </w:style>
  <w:style w:type="paragraph" w:styleId="af2">
    <w:name w:val="endnote text"/>
    <w:basedOn w:val="a"/>
    <w:link w:val="af3"/>
    <w:uiPriority w:val="99"/>
    <w:semiHidden/>
    <w:unhideWhenUsed/>
    <w:rsid w:val="00A57859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A57859"/>
    <w:rPr>
      <w:rFonts w:ascii="Roboto" w:hAnsi="Robo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A57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islink.com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evchenko\Desktop\&#1064;&#1072;&#1073;&#1083;&#1086;&#1085;%20&#1089;&#1086;%20&#1089;&#1090;&#1080;&#1083;&#1103;&#1084;&#1080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212DE86709463EAD62BC9F34F40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A0D86-CA15-49A8-895D-D087D1F29BBC}"/>
      </w:docPartPr>
      <w:docPartBody>
        <w:p w:rsidR="003700CD" w:rsidRDefault="007E7EF4" w:rsidP="007E7EF4">
          <w:pPr>
            <w:pStyle w:val="9D212DE86709463EAD62BC9F34F4048C"/>
          </w:pPr>
          <w:r w:rsidRPr="005C3A01">
            <w:rPr>
              <w:rStyle w:val="a3"/>
            </w:rPr>
            <w:t>[Категория]</w:t>
          </w:r>
        </w:p>
      </w:docPartBody>
    </w:docPart>
    <w:docPart>
      <w:docPartPr>
        <w:name w:val="5935EB507D074CA892641C9397EA4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7F5B6-DABB-4135-A724-64B359F90A84}"/>
      </w:docPartPr>
      <w:docPartBody>
        <w:p w:rsidR="003700CD" w:rsidRDefault="007E7EF4" w:rsidP="007E7EF4">
          <w:pPr>
            <w:pStyle w:val="5935EB507D074CA892641C9397EA40E2"/>
          </w:pPr>
          <w:r w:rsidRPr="005C3A01">
            <w:rPr>
              <w:rStyle w:val="a3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F4"/>
    <w:rsid w:val="00087AAB"/>
    <w:rsid w:val="0012749E"/>
    <w:rsid w:val="002B02F9"/>
    <w:rsid w:val="002C5725"/>
    <w:rsid w:val="002F3C50"/>
    <w:rsid w:val="003700CD"/>
    <w:rsid w:val="00396C8C"/>
    <w:rsid w:val="003C1B2E"/>
    <w:rsid w:val="004804E4"/>
    <w:rsid w:val="0075095D"/>
    <w:rsid w:val="007E7EF4"/>
    <w:rsid w:val="00A272AD"/>
    <w:rsid w:val="00A67153"/>
    <w:rsid w:val="00B126F3"/>
    <w:rsid w:val="00B80DF3"/>
    <w:rsid w:val="00BB2094"/>
    <w:rsid w:val="00C822E2"/>
    <w:rsid w:val="00DC6B58"/>
    <w:rsid w:val="00DD5590"/>
    <w:rsid w:val="00F3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7EF4"/>
    <w:rPr>
      <w:color w:val="808080"/>
    </w:rPr>
  </w:style>
  <w:style w:type="paragraph" w:customStyle="1" w:styleId="9D212DE86709463EAD62BC9F34F4048C">
    <w:name w:val="9D212DE86709463EAD62BC9F34F4048C"/>
    <w:rsid w:val="007E7EF4"/>
  </w:style>
  <w:style w:type="paragraph" w:customStyle="1" w:styleId="1B4A291183EB48E890C60BC457A980EB">
    <w:name w:val="1B4A291183EB48E890C60BC457A980EB"/>
    <w:rsid w:val="007E7EF4"/>
  </w:style>
  <w:style w:type="paragraph" w:customStyle="1" w:styleId="DAF9C7192871486F8F66ADC212E7FF4F">
    <w:name w:val="DAF9C7192871486F8F66ADC212E7FF4F"/>
    <w:rsid w:val="007E7EF4"/>
  </w:style>
  <w:style w:type="paragraph" w:customStyle="1" w:styleId="5935EB507D074CA892641C9397EA40E2">
    <w:name w:val="5935EB507D074CA892641C9397EA40E2"/>
    <w:rsid w:val="007E7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54B2-2F97-4C95-99FD-A41117A5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стилями.dotm</Template>
  <TotalTime>1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Модуль интеграции для Сбербанка</dc:subject>
  <dc:creator>Александр Шевченко</dc:creator>
  <cp:keywords/>
  <dc:description>v.1.0</dc:description>
  <cp:lastModifiedBy>Максим Маслич</cp:lastModifiedBy>
  <cp:revision>2</cp:revision>
  <dcterms:created xsi:type="dcterms:W3CDTF">2016-12-05T19:38:00Z</dcterms:created>
  <dcterms:modified xsi:type="dcterms:W3CDTF">2016-12-05T19:38:00Z</dcterms:modified>
  <cp:category>Тестовое задание для соискателей на позицию “Ведущий разработчик ASP.NET”</cp:category>
</cp:coreProperties>
</file>